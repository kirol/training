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0B4" w:rsidRDefault="008C40B4" w:rsidP="008C40B4">
      <w:pPr>
        <w:pStyle w:val="BodyText2"/>
        <w:framePr w:w="10182" w:wrap="around" w:x="741" w:y="13704"/>
        <w:spacing w:after="0"/>
        <w:jc w:val="center"/>
        <w:rPr>
          <w:sz w:val="16"/>
        </w:rPr>
      </w:pPr>
      <w:r>
        <w:rPr>
          <w:sz w:val="16"/>
        </w:rPr>
        <w:t>This document is confidential and meant for internal use only.</w:t>
      </w:r>
    </w:p>
    <w:p w:rsidR="008C40B4" w:rsidRDefault="008C40B4" w:rsidP="008C40B4">
      <w:pPr>
        <w:pStyle w:val="BodyText2"/>
        <w:framePr w:w="10182" w:wrap="around" w:x="741" w:y="13704"/>
        <w:jc w:val="center"/>
        <w:rPr>
          <w:sz w:val="16"/>
        </w:rPr>
      </w:pPr>
      <w:r>
        <w:rPr>
          <w:sz w:val="16"/>
        </w:rPr>
        <w:t>Copyright © 2010</w:t>
      </w:r>
      <w:r w:rsidR="007221F0">
        <w:rPr>
          <w:sz w:val="16"/>
        </w:rPr>
        <w:t xml:space="preserve"> Global Cybersoft</w:t>
      </w:r>
      <w:r>
        <w:rPr>
          <w:sz w:val="16"/>
        </w:rPr>
        <w:t>. All Rights Reserved.</w:t>
      </w:r>
    </w:p>
    <w:p w:rsidR="005662AA" w:rsidRPr="004F4707" w:rsidRDefault="005662AA" w:rsidP="002874C1">
      <w:pPr>
        <w:pStyle w:val="CaptionCentered"/>
        <w:framePr w:wrap="around" w:x="1101" w:y="7145"/>
        <w:rPr>
          <w:color w:val="000000" w:themeColor="text1"/>
        </w:rPr>
      </w:pPr>
      <w:r w:rsidRPr="004F4707">
        <w:rPr>
          <w:color w:val="000000" w:themeColor="text1"/>
        </w:rPr>
        <w:t xml:space="preserve">Test Environment </w:t>
      </w:r>
      <w:r w:rsidR="005160EC" w:rsidRPr="004F4707">
        <w:rPr>
          <w:color w:val="000000" w:themeColor="text1"/>
        </w:rPr>
        <w:t>and Data Requirements</w:t>
      </w:r>
      <w:r w:rsidRPr="004F4707">
        <w:rPr>
          <w:color w:val="000000" w:themeColor="text1"/>
        </w:rPr>
        <w:t xml:space="preserve"> </w:t>
      </w:r>
      <w:r w:rsidR="002874C1" w:rsidRPr="004F4707">
        <w:rPr>
          <w:color w:val="000000" w:themeColor="text1"/>
        </w:rPr>
        <w:br/>
        <w:t>f</w:t>
      </w:r>
      <w:r w:rsidRPr="004F4707">
        <w:rPr>
          <w:color w:val="000000" w:themeColor="text1"/>
        </w:rPr>
        <w:t xml:space="preserve">or </w:t>
      </w:r>
      <w:r w:rsidR="00CF41F8">
        <w:rPr>
          <w:color w:val="000000" w:themeColor="text1"/>
        </w:rPr>
        <w:t>Application Gateway</w:t>
      </w:r>
    </w:p>
    <w:p w:rsidR="005162C2" w:rsidRPr="008C40B4" w:rsidRDefault="00284EBC" w:rsidP="005162C2">
      <w:pPr>
        <w:pStyle w:val="CaptionCentered"/>
        <w:framePr w:wrap="around" w:x="1101" w:y="7145"/>
        <w:rPr>
          <w:color w:val="808080" w:themeColor="background1" w:themeShade="80"/>
          <w:sz w:val="28"/>
        </w:rPr>
      </w:pPr>
      <w:r w:rsidRPr="008C40B4">
        <w:rPr>
          <w:color w:val="808080" w:themeColor="background1" w:themeShade="80"/>
          <w:sz w:val="28"/>
        </w:rPr>
        <w:t xml:space="preserve">This document elaborate the test environment and data requirements to effectively test </w:t>
      </w:r>
      <w:r w:rsidR="00CF41F8">
        <w:rPr>
          <w:color w:val="808080" w:themeColor="background1" w:themeShade="80"/>
          <w:sz w:val="28"/>
        </w:rPr>
        <w:t>Application Gateway</w:t>
      </w:r>
    </w:p>
    <w:p w:rsidR="00E71164" w:rsidRPr="004F4707" w:rsidRDefault="00E71164">
      <w:pPr>
        <w:rPr>
          <w:color w:val="000000" w:themeColor="text1"/>
        </w:rPr>
      </w:pPr>
    </w:p>
    <w:tbl>
      <w:tblPr>
        <w:tblpPr w:leftFromText="180" w:rightFromText="180" w:vertAnchor="text" w:horzAnchor="margin" w:tblpXSpec="center" w:tblpY="1153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908"/>
        <w:gridCol w:w="4908"/>
      </w:tblGrid>
      <w:tr w:rsidR="008C40B4" w:rsidTr="009765EC">
        <w:trPr>
          <w:trHeight w:val="367"/>
        </w:trPr>
        <w:tc>
          <w:tcPr>
            <w:tcW w:w="2500" w:type="pct"/>
          </w:tcPr>
          <w:p w:rsidR="008C40B4" w:rsidRDefault="008C40B4" w:rsidP="00352175">
            <w:pPr>
              <w:ind w:left="0"/>
            </w:pPr>
            <w:r>
              <w:t xml:space="preserve">Document ID: </w:t>
            </w:r>
            <w:r w:rsidR="00352175">
              <w:t>01</w:t>
            </w:r>
          </w:p>
        </w:tc>
        <w:tc>
          <w:tcPr>
            <w:tcW w:w="2500" w:type="pct"/>
          </w:tcPr>
          <w:p w:rsidR="008C40B4" w:rsidRDefault="008C40B4" w:rsidP="00352175">
            <w:pPr>
              <w:ind w:left="0"/>
            </w:pPr>
            <w:r>
              <w:t xml:space="preserve">Version: </w:t>
            </w:r>
            <w:r w:rsidR="00352175">
              <w:t>v1.0</w:t>
            </w:r>
          </w:p>
        </w:tc>
      </w:tr>
      <w:tr w:rsidR="008C40B4" w:rsidTr="009765EC">
        <w:trPr>
          <w:trHeight w:val="367"/>
        </w:trPr>
        <w:tc>
          <w:tcPr>
            <w:tcW w:w="2500" w:type="pct"/>
          </w:tcPr>
          <w:p w:rsidR="008C40B4" w:rsidRDefault="008C40B4" w:rsidP="00352175">
            <w:pPr>
              <w:ind w:left="0"/>
            </w:pPr>
            <w:r>
              <w:t xml:space="preserve">Last saved by: </w:t>
            </w:r>
            <w:r w:rsidR="00352175">
              <w:t>Minh Ly</w:t>
            </w:r>
          </w:p>
        </w:tc>
        <w:tc>
          <w:tcPr>
            <w:tcW w:w="2500" w:type="pct"/>
          </w:tcPr>
          <w:p w:rsidR="008C40B4" w:rsidRDefault="008C40B4" w:rsidP="00352175">
            <w:pPr>
              <w:ind w:left="0"/>
            </w:pPr>
            <w:r>
              <w:t xml:space="preserve">Last saved: </w:t>
            </w:r>
            <w:r w:rsidR="00352175">
              <w:t>2016/Dec/24</w:t>
            </w:r>
          </w:p>
        </w:tc>
      </w:tr>
      <w:tr w:rsidR="008C40B4" w:rsidTr="009765EC">
        <w:trPr>
          <w:cantSplit/>
          <w:trHeight w:val="367"/>
        </w:trPr>
        <w:tc>
          <w:tcPr>
            <w:tcW w:w="2500" w:type="pct"/>
          </w:tcPr>
          <w:p w:rsidR="008C40B4" w:rsidRDefault="008C40B4" w:rsidP="00352175">
            <w:pPr>
              <w:ind w:left="0"/>
            </w:pPr>
            <w:r>
              <w:t>Status</w:t>
            </w:r>
            <w:r>
              <w:rPr>
                <w:b/>
                <w:bCs/>
              </w:rPr>
              <w:t xml:space="preserve">: </w:t>
            </w:r>
            <w:r w:rsidR="00352175">
              <w:rPr>
                <w:bCs/>
              </w:rPr>
              <w:t>Draft</w:t>
            </w:r>
          </w:p>
        </w:tc>
        <w:tc>
          <w:tcPr>
            <w:tcW w:w="2500" w:type="pct"/>
          </w:tcPr>
          <w:p w:rsidR="008C40B4" w:rsidRDefault="008C40B4" w:rsidP="008C40B4">
            <w:pPr>
              <w:ind w:left="0"/>
            </w:pPr>
            <w:r>
              <w:t>Document Classification: Internal Use Only</w:t>
            </w:r>
          </w:p>
        </w:tc>
      </w:tr>
    </w:tbl>
    <w:p w:rsidR="00E71164" w:rsidRPr="004F4707" w:rsidRDefault="00CF41F8">
      <w:pPr>
        <w:rPr>
          <w:color w:val="000000" w:themeColor="text1"/>
        </w:rPr>
      </w:pPr>
      <w:r w:rsidRPr="00CF41F8">
        <w:rPr>
          <w:noProof/>
          <w:color w:val="000000" w:themeColor="text1"/>
          <w:lang w:eastAsia="ja-JP"/>
        </w:rPr>
        <w:drawing>
          <wp:anchor distT="0" distB="0" distL="114300" distR="114300" simplePos="0" relativeHeight="251656192" behindDoc="1" locked="0" layoutInCell="1" allowOverlap="1" wp14:anchorId="01883F45" wp14:editId="62EFE034">
            <wp:simplePos x="0" y="0"/>
            <wp:positionH relativeFrom="column">
              <wp:posOffset>3117850</wp:posOffset>
            </wp:positionH>
            <wp:positionV relativeFrom="paragraph">
              <wp:posOffset>1994535</wp:posOffset>
            </wp:positionV>
            <wp:extent cx="1392555" cy="1264920"/>
            <wp:effectExtent l="0" t="0" r="0" b="0"/>
            <wp:wrapThrough wrapText="bothSides">
              <wp:wrapPolygon edited="0">
                <wp:start x="0" y="0"/>
                <wp:lineTo x="0" y="21145"/>
                <wp:lineTo x="21275" y="21145"/>
                <wp:lineTo x="21275" y="0"/>
                <wp:lineTo x="0" y="0"/>
              </wp:wrapPolygon>
            </wp:wrapThrough>
            <wp:docPr id="1" name="Picture 1" descr="C:\Users\thaomb\Desktop\gc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omb\Desktop\gcs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anchor>
        </w:drawing>
      </w:r>
      <w:r w:rsidRPr="00CF41F8">
        <w:rPr>
          <w:noProof/>
          <w:color w:val="000000" w:themeColor="text1"/>
          <w:lang w:eastAsia="ja-JP"/>
        </w:rPr>
        <w:drawing>
          <wp:anchor distT="0" distB="0" distL="114300" distR="114300" simplePos="0" relativeHeight="251705344" behindDoc="1" locked="0" layoutInCell="1" allowOverlap="1" wp14:anchorId="78C7654C" wp14:editId="14861AF5">
            <wp:simplePos x="0" y="0"/>
            <wp:positionH relativeFrom="column">
              <wp:posOffset>920750</wp:posOffset>
            </wp:positionH>
            <wp:positionV relativeFrom="paragraph">
              <wp:posOffset>2329815</wp:posOffset>
            </wp:positionV>
            <wp:extent cx="2007235" cy="1082040"/>
            <wp:effectExtent l="0" t="0" r="0" b="0"/>
            <wp:wrapThrough wrapText="bothSides">
              <wp:wrapPolygon edited="0">
                <wp:start x="0" y="0"/>
                <wp:lineTo x="0" y="21296"/>
                <wp:lineTo x="21320" y="21296"/>
                <wp:lineTo x="21320" y="0"/>
                <wp:lineTo x="0" y="0"/>
              </wp:wrapPolygon>
            </wp:wrapThrough>
            <wp:docPr id="4" name="Picture 2" descr="C:\Users\thaomb\Desktop\htac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aomb\Desktop\htachi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anchor>
        </w:drawing>
      </w:r>
      <w:r w:rsidR="00E71164" w:rsidRPr="004F4707">
        <w:rPr>
          <w:color w:val="000000" w:themeColor="text1"/>
        </w:rPr>
        <w:br w:type="page"/>
      </w:r>
    </w:p>
    <w:p w:rsidR="00E71164" w:rsidRPr="004F4707" w:rsidRDefault="00E71164">
      <w:pPr>
        <w:pStyle w:val="Caption"/>
        <w:outlineLvl w:val="0"/>
        <w:rPr>
          <w:color w:val="000000" w:themeColor="text1"/>
        </w:rPr>
      </w:pPr>
      <w:r w:rsidRPr="004F4707">
        <w:rPr>
          <w:color w:val="000000" w:themeColor="text1"/>
        </w:rPr>
        <w:lastRenderedPageBreak/>
        <w:t>CONTENTS</w:t>
      </w:r>
    </w:p>
    <w:bookmarkStart w:id="0" w:name="OLE_LINK1"/>
    <w:p w:rsidR="005F3CBC" w:rsidRDefault="009D7083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ja-JP"/>
        </w:rPr>
      </w:pPr>
      <w:r w:rsidRPr="004F4707">
        <w:rPr>
          <w:color w:val="000000" w:themeColor="text1"/>
        </w:rPr>
        <w:fldChar w:fldCharType="begin"/>
      </w:r>
      <w:r w:rsidR="00E71164" w:rsidRPr="004F4707">
        <w:rPr>
          <w:color w:val="000000" w:themeColor="text1"/>
        </w:rPr>
        <w:instrText xml:space="preserve"> TOC \o "1-3" </w:instrText>
      </w:r>
      <w:r w:rsidRPr="004F4707">
        <w:rPr>
          <w:color w:val="000000" w:themeColor="text1"/>
        </w:rPr>
        <w:fldChar w:fldCharType="separate"/>
      </w:r>
      <w:r w:rsidR="005F3CBC" w:rsidRPr="00E125F1">
        <w:rPr>
          <w:noProof/>
          <w:color w:val="000000" w:themeColor="text1"/>
        </w:rPr>
        <w:t>1.</w:t>
      </w:r>
      <w:r w:rsidR="005F3CBC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ja-JP"/>
        </w:rPr>
        <w:tab/>
      </w:r>
      <w:r w:rsidR="005F3CBC" w:rsidRPr="00E125F1">
        <w:rPr>
          <w:noProof/>
          <w:color w:val="000000" w:themeColor="text1"/>
        </w:rPr>
        <w:t>Introduction</w:t>
      </w:r>
      <w:r w:rsidR="005F3CBC">
        <w:rPr>
          <w:noProof/>
        </w:rPr>
        <w:tab/>
      </w:r>
      <w:r w:rsidR="005F3CBC">
        <w:rPr>
          <w:noProof/>
        </w:rPr>
        <w:fldChar w:fldCharType="begin"/>
      </w:r>
      <w:r w:rsidR="005F3CBC">
        <w:rPr>
          <w:noProof/>
        </w:rPr>
        <w:instrText xml:space="preserve"> PAGEREF _Toc470752241 \h </w:instrText>
      </w:r>
      <w:r w:rsidR="005F3CBC">
        <w:rPr>
          <w:noProof/>
        </w:rPr>
      </w:r>
      <w:r w:rsidR="005F3CBC">
        <w:rPr>
          <w:noProof/>
        </w:rPr>
        <w:fldChar w:fldCharType="separate"/>
      </w:r>
      <w:r w:rsidR="0024651F">
        <w:rPr>
          <w:noProof/>
        </w:rPr>
        <w:t>4</w:t>
      </w:r>
      <w:r w:rsidR="005F3CBC">
        <w:rPr>
          <w:noProof/>
        </w:rPr>
        <w:fldChar w:fldCharType="end"/>
      </w:r>
    </w:p>
    <w:p w:rsidR="005F3CBC" w:rsidRDefault="005F3CBC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_Toc470752242 \h </w:instrText>
      </w:r>
      <w:r>
        <w:rPr>
          <w:noProof/>
        </w:rPr>
      </w:r>
      <w:r>
        <w:rPr>
          <w:noProof/>
        </w:rPr>
        <w:fldChar w:fldCharType="separate"/>
      </w:r>
      <w:r w:rsidR="0024651F">
        <w:rPr>
          <w:noProof/>
        </w:rPr>
        <w:t>4</w:t>
      </w:r>
      <w:r>
        <w:rPr>
          <w:noProof/>
        </w:rPr>
        <w:fldChar w:fldCharType="end"/>
      </w:r>
    </w:p>
    <w:p w:rsidR="005F3CBC" w:rsidRDefault="005F3CBC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_Toc470752243 \h </w:instrText>
      </w:r>
      <w:r>
        <w:rPr>
          <w:noProof/>
        </w:rPr>
      </w:r>
      <w:r>
        <w:rPr>
          <w:noProof/>
        </w:rPr>
        <w:fldChar w:fldCharType="separate"/>
      </w:r>
      <w:r w:rsidR="0024651F">
        <w:rPr>
          <w:noProof/>
        </w:rPr>
        <w:t>4</w:t>
      </w:r>
      <w:r>
        <w:rPr>
          <w:noProof/>
        </w:rPr>
        <w:fldChar w:fldCharType="end"/>
      </w:r>
    </w:p>
    <w:p w:rsidR="005F3CBC" w:rsidRDefault="005F3CBC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_Toc470752244 \h </w:instrText>
      </w:r>
      <w:r>
        <w:rPr>
          <w:noProof/>
        </w:rPr>
      </w:r>
      <w:r>
        <w:rPr>
          <w:noProof/>
        </w:rPr>
        <w:fldChar w:fldCharType="separate"/>
      </w:r>
      <w:r w:rsidR="0024651F">
        <w:rPr>
          <w:noProof/>
        </w:rPr>
        <w:t>4</w:t>
      </w:r>
      <w:r>
        <w:rPr>
          <w:noProof/>
        </w:rPr>
        <w:fldChar w:fldCharType="end"/>
      </w:r>
    </w:p>
    <w:p w:rsidR="005F3CBC" w:rsidRDefault="005F3CBC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ja-JP"/>
        </w:rPr>
      </w:pPr>
      <w:r w:rsidRPr="00E125F1">
        <w:rPr>
          <w:noProof/>
          <w:color w:val="000000" w:themeColor="text1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ja-JP"/>
        </w:rPr>
        <w:tab/>
      </w:r>
      <w:r w:rsidRPr="00E125F1">
        <w:rPr>
          <w:noProof/>
          <w:color w:val="000000" w:themeColor="text1"/>
        </w:rPr>
        <w:t>Test Environment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_Toc470752245 \h </w:instrText>
      </w:r>
      <w:r>
        <w:rPr>
          <w:noProof/>
        </w:rPr>
      </w:r>
      <w:r>
        <w:rPr>
          <w:noProof/>
        </w:rPr>
        <w:fldChar w:fldCharType="separate"/>
      </w:r>
      <w:r w:rsidR="0024651F">
        <w:rPr>
          <w:noProof/>
        </w:rPr>
        <w:t>4</w:t>
      </w:r>
      <w:r>
        <w:rPr>
          <w:noProof/>
        </w:rPr>
        <w:fldChar w:fldCharType="end"/>
      </w:r>
    </w:p>
    <w:p w:rsidR="005F3CBC" w:rsidRDefault="005F3CBC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</w:pPr>
      <w:r w:rsidRPr="00E125F1">
        <w:rPr>
          <w:bCs/>
          <w:noProof/>
          <w:color w:val="000000" w:themeColor="text1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  <w:tab/>
      </w:r>
      <w:r w:rsidRPr="00E125F1">
        <w:rPr>
          <w:bCs/>
          <w:noProof/>
          <w:color w:val="000000" w:themeColor="text1"/>
        </w:rPr>
        <w:t>Test Environment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_Toc470752246 \h </w:instrText>
      </w:r>
      <w:r>
        <w:rPr>
          <w:noProof/>
        </w:rPr>
      </w:r>
      <w:r>
        <w:rPr>
          <w:noProof/>
        </w:rPr>
        <w:fldChar w:fldCharType="separate"/>
      </w:r>
      <w:r w:rsidR="0024651F">
        <w:rPr>
          <w:noProof/>
        </w:rPr>
        <w:t>4</w:t>
      </w:r>
      <w:r>
        <w:rPr>
          <w:noProof/>
        </w:rPr>
        <w:fldChar w:fldCharType="end"/>
      </w:r>
    </w:p>
    <w:p w:rsidR="005F3CBC" w:rsidRDefault="005F3CBC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</w:pPr>
      <w:r w:rsidRPr="00E125F1">
        <w:rPr>
          <w:bCs/>
          <w:noProof/>
          <w:color w:val="000000" w:themeColor="text1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  <w:tab/>
      </w:r>
      <w:r w:rsidRPr="00E125F1">
        <w:rPr>
          <w:bCs/>
          <w:noProof/>
          <w:color w:val="000000" w:themeColor="text1"/>
        </w:rPr>
        <w:t>Test Environment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_Toc470752247 \h </w:instrText>
      </w:r>
      <w:r>
        <w:rPr>
          <w:noProof/>
        </w:rPr>
      </w:r>
      <w:r>
        <w:rPr>
          <w:noProof/>
        </w:rPr>
        <w:fldChar w:fldCharType="separate"/>
      </w:r>
      <w:r w:rsidR="0024651F">
        <w:rPr>
          <w:noProof/>
        </w:rPr>
        <w:t>8</w:t>
      </w:r>
      <w:r>
        <w:rPr>
          <w:noProof/>
        </w:rPr>
        <w:fldChar w:fldCharType="end"/>
      </w:r>
    </w:p>
    <w:p w:rsidR="005F3CBC" w:rsidRDefault="005F3CBC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ja-JP"/>
        </w:rPr>
      </w:pPr>
      <w:r w:rsidRPr="00E125F1">
        <w:rPr>
          <w:noProof/>
          <w:color w:val="000000" w:themeColor="text1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ja-JP"/>
        </w:rPr>
        <w:tab/>
      </w:r>
      <w:r w:rsidRPr="00E125F1">
        <w:rPr>
          <w:noProof/>
          <w:color w:val="000000" w:themeColor="text1"/>
        </w:rPr>
        <w:t>Test Data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_Toc470752248 \h </w:instrText>
      </w:r>
      <w:r>
        <w:rPr>
          <w:noProof/>
        </w:rPr>
      </w:r>
      <w:r>
        <w:rPr>
          <w:noProof/>
        </w:rPr>
        <w:fldChar w:fldCharType="separate"/>
      </w:r>
      <w:r w:rsidR="0024651F">
        <w:rPr>
          <w:noProof/>
        </w:rPr>
        <w:t>12</w:t>
      </w:r>
      <w:r>
        <w:rPr>
          <w:noProof/>
        </w:rPr>
        <w:fldChar w:fldCharType="end"/>
      </w:r>
    </w:p>
    <w:p w:rsidR="005F3CBC" w:rsidRDefault="005F3CBC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</w:pPr>
      <w:r w:rsidRPr="00E125F1">
        <w:rPr>
          <w:bCs/>
          <w:noProof/>
          <w:color w:val="000000" w:themeColor="text1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  <w:tab/>
      </w:r>
      <w:r w:rsidRPr="00E125F1">
        <w:rPr>
          <w:bCs/>
          <w:noProof/>
          <w:color w:val="000000" w:themeColor="text1"/>
        </w:rPr>
        <w:t>Test Data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_Toc470752249 \h </w:instrText>
      </w:r>
      <w:r>
        <w:rPr>
          <w:noProof/>
        </w:rPr>
      </w:r>
      <w:r>
        <w:rPr>
          <w:noProof/>
        </w:rPr>
        <w:fldChar w:fldCharType="separate"/>
      </w:r>
      <w:r w:rsidR="0024651F">
        <w:rPr>
          <w:noProof/>
        </w:rPr>
        <w:t>12</w:t>
      </w:r>
      <w:r>
        <w:rPr>
          <w:noProof/>
        </w:rPr>
        <w:fldChar w:fldCharType="end"/>
      </w:r>
    </w:p>
    <w:p w:rsidR="005F3CBC" w:rsidRDefault="005F3CBC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</w:pPr>
      <w:r w:rsidRPr="00E125F1">
        <w:rPr>
          <w:noProof/>
          <w:color w:val="000000" w:themeColor="text1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  <w:tab/>
      </w:r>
      <w:r w:rsidRPr="00E125F1">
        <w:rPr>
          <w:noProof/>
          <w:color w:val="000000" w:themeColor="text1"/>
        </w:rPr>
        <w:t>Test Data 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_Toc470752250 \h </w:instrText>
      </w:r>
      <w:r>
        <w:rPr>
          <w:noProof/>
        </w:rPr>
      </w:r>
      <w:r>
        <w:rPr>
          <w:noProof/>
        </w:rPr>
        <w:fldChar w:fldCharType="separate"/>
      </w:r>
      <w:r w:rsidR="0024651F">
        <w:rPr>
          <w:noProof/>
        </w:rPr>
        <w:t>13</w:t>
      </w:r>
      <w:r>
        <w:rPr>
          <w:noProof/>
        </w:rPr>
        <w:fldChar w:fldCharType="end"/>
      </w:r>
    </w:p>
    <w:p w:rsidR="005F3CBC" w:rsidRDefault="005F3CBC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ja-JP"/>
        </w:rPr>
      </w:pPr>
      <w:r w:rsidRPr="00E125F1">
        <w:rPr>
          <w:noProof/>
          <w:color w:val="000000" w:themeColor="text1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ja-JP"/>
        </w:rPr>
        <w:tab/>
      </w:r>
      <w:r w:rsidRPr="00E125F1">
        <w:rPr>
          <w:noProof/>
          <w:color w:val="000000" w:themeColor="text1"/>
        </w:rPr>
        <w:t>Backup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_Toc470752251 \h </w:instrText>
      </w:r>
      <w:r>
        <w:rPr>
          <w:noProof/>
        </w:rPr>
      </w:r>
      <w:r>
        <w:rPr>
          <w:noProof/>
        </w:rPr>
        <w:fldChar w:fldCharType="separate"/>
      </w:r>
      <w:r w:rsidR="0024651F">
        <w:rPr>
          <w:noProof/>
        </w:rPr>
        <w:t>13</w:t>
      </w:r>
      <w:r>
        <w:rPr>
          <w:noProof/>
        </w:rPr>
        <w:fldChar w:fldCharType="end"/>
      </w:r>
    </w:p>
    <w:p w:rsidR="005F3CBC" w:rsidRDefault="005F3CBC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ja-JP"/>
        </w:rPr>
      </w:pPr>
      <w:r w:rsidRPr="00E125F1">
        <w:rPr>
          <w:noProof/>
          <w:color w:val="000000" w:themeColor="text1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ja-JP"/>
        </w:rPr>
        <w:tab/>
      </w:r>
      <w:r w:rsidRPr="00E125F1">
        <w:rPr>
          <w:noProof/>
          <w:color w:val="000000" w:themeColor="text1"/>
        </w:rPr>
        <w:t>Training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_Toc470752252 \h </w:instrText>
      </w:r>
      <w:r>
        <w:rPr>
          <w:noProof/>
        </w:rPr>
      </w:r>
      <w:r>
        <w:rPr>
          <w:noProof/>
        </w:rPr>
        <w:fldChar w:fldCharType="separate"/>
      </w:r>
      <w:r w:rsidR="0024651F">
        <w:rPr>
          <w:noProof/>
        </w:rPr>
        <w:t>13</w:t>
      </w:r>
      <w:r>
        <w:rPr>
          <w:noProof/>
        </w:rPr>
        <w:fldChar w:fldCharType="end"/>
      </w:r>
    </w:p>
    <w:p w:rsidR="005F3CBC" w:rsidRDefault="005F3CBC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</w:pPr>
      <w:r w:rsidRPr="00E125F1">
        <w:rPr>
          <w:noProof/>
          <w:color w:val="000000" w:themeColor="text1"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  <w:tab/>
      </w:r>
      <w:r w:rsidRPr="00E125F1">
        <w:rPr>
          <w:noProof/>
          <w:color w:val="000000" w:themeColor="text1"/>
        </w:rPr>
        <w:t>Training Identified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_Toc470752253 \h </w:instrText>
      </w:r>
      <w:r>
        <w:rPr>
          <w:noProof/>
        </w:rPr>
      </w:r>
      <w:r>
        <w:rPr>
          <w:noProof/>
        </w:rPr>
        <w:fldChar w:fldCharType="separate"/>
      </w:r>
      <w:r w:rsidR="0024651F">
        <w:rPr>
          <w:noProof/>
        </w:rPr>
        <w:t>13</w:t>
      </w:r>
      <w:r>
        <w:rPr>
          <w:noProof/>
        </w:rPr>
        <w:fldChar w:fldCharType="end"/>
      </w:r>
    </w:p>
    <w:p w:rsidR="005F3CBC" w:rsidRDefault="005F3CBC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</w:pPr>
      <w:r w:rsidRPr="00E125F1">
        <w:rPr>
          <w:noProof/>
          <w:color w:val="000000" w:themeColor="text1"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ja-JP"/>
        </w:rPr>
        <w:tab/>
      </w:r>
      <w:r w:rsidRPr="00E125F1">
        <w:rPr>
          <w:noProof/>
          <w:color w:val="000000" w:themeColor="text1"/>
        </w:rPr>
        <w:t>Training Materials and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_Toc470752254 \h </w:instrText>
      </w:r>
      <w:r>
        <w:rPr>
          <w:noProof/>
        </w:rPr>
      </w:r>
      <w:r>
        <w:rPr>
          <w:noProof/>
        </w:rPr>
        <w:fldChar w:fldCharType="separate"/>
      </w:r>
      <w:r w:rsidR="0024651F">
        <w:rPr>
          <w:noProof/>
        </w:rPr>
        <w:t>13</w:t>
      </w:r>
      <w:r>
        <w:rPr>
          <w:noProof/>
        </w:rPr>
        <w:fldChar w:fldCharType="end"/>
      </w:r>
    </w:p>
    <w:p w:rsidR="005F3CBC" w:rsidRDefault="005F3CBC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ja-JP"/>
        </w:rPr>
      </w:pPr>
      <w:r w:rsidRPr="00E125F1">
        <w:rPr>
          <w:noProof/>
          <w:color w:val="000000" w:themeColor="text1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ja-JP"/>
        </w:rPr>
        <w:tab/>
      </w:r>
      <w:r w:rsidRPr="00E125F1">
        <w:rPr>
          <w:noProof/>
          <w:color w:val="000000" w:themeColor="text1"/>
        </w:rPr>
        <w:t>Roles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_Toc470752255 \h </w:instrText>
      </w:r>
      <w:r>
        <w:rPr>
          <w:noProof/>
        </w:rPr>
      </w:r>
      <w:r>
        <w:rPr>
          <w:noProof/>
        </w:rPr>
        <w:fldChar w:fldCharType="separate"/>
      </w:r>
      <w:r w:rsidR="0024651F">
        <w:rPr>
          <w:noProof/>
        </w:rPr>
        <w:t>14</w:t>
      </w:r>
      <w:r>
        <w:rPr>
          <w:noProof/>
        </w:rPr>
        <w:fldChar w:fldCharType="end"/>
      </w:r>
    </w:p>
    <w:p w:rsidR="00E71164" w:rsidRPr="004F4707" w:rsidRDefault="009D7083">
      <w:pPr>
        <w:rPr>
          <w:color w:val="000000" w:themeColor="text1"/>
        </w:rPr>
      </w:pPr>
      <w:r w:rsidRPr="004F4707">
        <w:rPr>
          <w:color w:val="000000" w:themeColor="text1"/>
        </w:rPr>
        <w:fldChar w:fldCharType="end"/>
      </w:r>
      <w:bookmarkEnd w:id="0"/>
    </w:p>
    <w:p w:rsidR="00E71164" w:rsidRPr="004F4707" w:rsidRDefault="00E71164">
      <w:pPr>
        <w:rPr>
          <w:color w:val="000000" w:themeColor="text1"/>
        </w:rPr>
      </w:pPr>
      <w:r w:rsidRPr="004F4707">
        <w:rPr>
          <w:color w:val="000000" w:themeColor="text1"/>
        </w:rPr>
        <w:br w:type="page"/>
      </w:r>
    </w:p>
    <w:p w:rsidR="00E71164" w:rsidRPr="004F4707" w:rsidRDefault="00E71164">
      <w:pPr>
        <w:pStyle w:val="Caption"/>
        <w:outlineLvl w:val="0"/>
        <w:rPr>
          <w:color w:val="000000" w:themeColor="text1"/>
        </w:rPr>
      </w:pPr>
      <w:r w:rsidRPr="004F4707">
        <w:rPr>
          <w:color w:val="000000" w:themeColor="text1"/>
        </w:rPr>
        <w:lastRenderedPageBreak/>
        <w:t>SUMMARY OF REVISIONS</w:t>
      </w:r>
    </w:p>
    <w:tbl>
      <w:tblPr>
        <w:tblpPr w:leftFromText="180" w:rightFromText="180" w:vertAnchor="text" w:horzAnchor="margin" w:tblpX="74" w:tblpY="18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2"/>
        <w:gridCol w:w="1394"/>
        <w:gridCol w:w="1812"/>
        <w:gridCol w:w="5156"/>
      </w:tblGrid>
      <w:tr w:rsidR="00E71164" w:rsidRPr="004F4707" w:rsidTr="00F928D0">
        <w:trPr>
          <w:cantSplit/>
        </w:trPr>
        <w:tc>
          <w:tcPr>
            <w:tcW w:w="1222" w:type="dxa"/>
            <w:shd w:val="clear" w:color="auto" w:fill="DDD9C3"/>
          </w:tcPr>
          <w:p w:rsidR="00E71164" w:rsidRPr="004F4707" w:rsidRDefault="00E71164">
            <w:pPr>
              <w:ind w:left="0"/>
              <w:rPr>
                <w:rFonts w:cs="Arial"/>
                <w:b/>
                <w:bCs/>
                <w:color w:val="000000" w:themeColor="text1"/>
              </w:rPr>
            </w:pPr>
            <w:r w:rsidRPr="004F4707">
              <w:rPr>
                <w:rFonts w:cs="Arial"/>
                <w:b/>
                <w:bCs/>
                <w:color w:val="000000" w:themeColor="text1"/>
              </w:rPr>
              <w:t>Version</w:t>
            </w:r>
          </w:p>
        </w:tc>
        <w:tc>
          <w:tcPr>
            <w:tcW w:w="1394" w:type="dxa"/>
            <w:shd w:val="clear" w:color="auto" w:fill="DDD9C3"/>
          </w:tcPr>
          <w:p w:rsidR="00E71164" w:rsidRPr="004F4707" w:rsidRDefault="00E71164">
            <w:pPr>
              <w:ind w:left="0"/>
              <w:rPr>
                <w:rFonts w:cs="Arial"/>
                <w:b/>
                <w:bCs/>
                <w:color w:val="000000" w:themeColor="text1"/>
              </w:rPr>
            </w:pPr>
            <w:r w:rsidRPr="004F4707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  <w:tc>
          <w:tcPr>
            <w:tcW w:w="1812" w:type="dxa"/>
            <w:shd w:val="clear" w:color="auto" w:fill="DDD9C3"/>
          </w:tcPr>
          <w:p w:rsidR="00E71164" w:rsidRPr="004F4707" w:rsidRDefault="00E71164">
            <w:pPr>
              <w:ind w:left="0"/>
              <w:rPr>
                <w:rFonts w:cs="Arial"/>
                <w:b/>
                <w:bCs/>
                <w:color w:val="000000" w:themeColor="text1"/>
              </w:rPr>
            </w:pPr>
            <w:r w:rsidRPr="004F4707">
              <w:rPr>
                <w:rFonts w:cs="Arial"/>
                <w:b/>
                <w:bCs/>
                <w:color w:val="000000" w:themeColor="text1"/>
              </w:rPr>
              <w:t>Author(s)</w:t>
            </w:r>
          </w:p>
        </w:tc>
        <w:tc>
          <w:tcPr>
            <w:tcW w:w="5156" w:type="dxa"/>
            <w:shd w:val="clear" w:color="auto" w:fill="DDD9C3"/>
          </w:tcPr>
          <w:p w:rsidR="00E71164" w:rsidRPr="004F4707" w:rsidRDefault="00E71164">
            <w:pPr>
              <w:ind w:left="0"/>
              <w:rPr>
                <w:rFonts w:cs="Arial"/>
                <w:b/>
                <w:bCs/>
                <w:color w:val="000000" w:themeColor="text1"/>
              </w:rPr>
            </w:pPr>
            <w:r w:rsidRPr="004F4707">
              <w:rPr>
                <w:rFonts w:cs="Arial"/>
                <w:b/>
                <w:bCs/>
                <w:color w:val="000000" w:themeColor="text1"/>
              </w:rPr>
              <w:t>Comments</w:t>
            </w:r>
          </w:p>
        </w:tc>
      </w:tr>
      <w:tr w:rsidR="00E71164" w:rsidRPr="004F4707" w:rsidTr="00F928D0">
        <w:trPr>
          <w:cantSplit/>
        </w:trPr>
        <w:tc>
          <w:tcPr>
            <w:tcW w:w="1222" w:type="dxa"/>
          </w:tcPr>
          <w:p w:rsidR="00E71164" w:rsidRPr="004F4707" w:rsidRDefault="00C52244">
            <w:pPr>
              <w:pStyle w:val="BodyText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v1.0</w:t>
            </w:r>
          </w:p>
        </w:tc>
        <w:tc>
          <w:tcPr>
            <w:tcW w:w="1394" w:type="dxa"/>
          </w:tcPr>
          <w:p w:rsidR="00E71164" w:rsidRPr="004F4707" w:rsidRDefault="00C52244">
            <w:pPr>
              <w:pStyle w:val="BodyText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2016/12/24</w:t>
            </w:r>
          </w:p>
        </w:tc>
        <w:tc>
          <w:tcPr>
            <w:tcW w:w="1812" w:type="dxa"/>
          </w:tcPr>
          <w:p w:rsidR="00E71164" w:rsidRPr="004F4707" w:rsidRDefault="00C52244" w:rsidP="00176B07">
            <w:pPr>
              <w:pStyle w:val="BodyText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Minh Ly</w:t>
            </w:r>
          </w:p>
        </w:tc>
        <w:tc>
          <w:tcPr>
            <w:tcW w:w="5156" w:type="dxa"/>
          </w:tcPr>
          <w:p w:rsidR="00E71164" w:rsidRPr="004F4707" w:rsidRDefault="00C52244">
            <w:pPr>
              <w:pStyle w:val="BodyText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Initiate document</w:t>
            </w:r>
          </w:p>
        </w:tc>
      </w:tr>
      <w:tr w:rsidR="00E71164" w:rsidRPr="004F4707" w:rsidTr="00F928D0">
        <w:trPr>
          <w:cantSplit/>
        </w:trPr>
        <w:tc>
          <w:tcPr>
            <w:tcW w:w="1222" w:type="dxa"/>
          </w:tcPr>
          <w:p w:rsidR="00E71164" w:rsidRPr="004F4707" w:rsidRDefault="00E71164">
            <w:pPr>
              <w:pStyle w:val="BodyText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394" w:type="dxa"/>
          </w:tcPr>
          <w:p w:rsidR="00E71164" w:rsidRPr="004F4707" w:rsidRDefault="00E71164">
            <w:pPr>
              <w:pStyle w:val="BodyText"/>
              <w:rPr>
                <w:rFonts w:ascii="Arial" w:hAnsi="Arial" w:cs="Arial"/>
                <w:color w:val="000000" w:themeColor="text1"/>
                <w:sz w:val="20"/>
                <w:lang w:val="sv-SE"/>
              </w:rPr>
            </w:pPr>
          </w:p>
        </w:tc>
        <w:tc>
          <w:tcPr>
            <w:tcW w:w="1812" w:type="dxa"/>
          </w:tcPr>
          <w:p w:rsidR="00E71164" w:rsidRPr="004F4707" w:rsidRDefault="00E71164">
            <w:pPr>
              <w:pStyle w:val="BodyText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5156" w:type="dxa"/>
          </w:tcPr>
          <w:p w:rsidR="00E71164" w:rsidRPr="004F4707" w:rsidRDefault="00E71164">
            <w:pPr>
              <w:pStyle w:val="BodyText"/>
              <w:rPr>
                <w:rFonts w:ascii="Arial" w:hAnsi="Arial" w:cs="Arial"/>
                <w:color w:val="000000" w:themeColor="text1"/>
                <w:sz w:val="20"/>
                <w:lang w:val="sv-SE"/>
              </w:rPr>
            </w:pPr>
          </w:p>
        </w:tc>
      </w:tr>
      <w:tr w:rsidR="00F928D0" w:rsidRPr="004F4707" w:rsidTr="00F928D0">
        <w:trPr>
          <w:cantSplit/>
        </w:trPr>
        <w:tc>
          <w:tcPr>
            <w:tcW w:w="1222" w:type="dxa"/>
          </w:tcPr>
          <w:p w:rsidR="00F928D0" w:rsidRPr="004F4707" w:rsidRDefault="00F928D0">
            <w:pPr>
              <w:pStyle w:val="BodyText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394" w:type="dxa"/>
          </w:tcPr>
          <w:p w:rsidR="00F928D0" w:rsidRPr="004F4707" w:rsidRDefault="00F928D0">
            <w:pPr>
              <w:pStyle w:val="BodyText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812" w:type="dxa"/>
          </w:tcPr>
          <w:p w:rsidR="00F928D0" w:rsidRPr="004F4707" w:rsidRDefault="00F928D0">
            <w:pPr>
              <w:pStyle w:val="BodyText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5156" w:type="dxa"/>
          </w:tcPr>
          <w:p w:rsidR="00F928D0" w:rsidRPr="004F4707" w:rsidRDefault="00F928D0">
            <w:pPr>
              <w:pStyle w:val="BodyText"/>
              <w:rPr>
                <w:rFonts w:ascii="Arial" w:hAnsi="Arial" w:cs="Arial"/>
                <w:color w:val="000000" w:themeColor="text1"/>
                <w:sz w:val="20"/>
                <w:lang w:val="sv-SE"/>
              </w:rPr>
            </w:pPr>
          </w:p>
        </w:tc>
      </w:tr>
      <w:tr w:rsidR="00DD7F7C" w:rsidRPr="004F4707" w:rsidTr="00F928D0">
        <w:trPr>
          <w:cantSplit/>
        </w:trPr>
        <w:tc>
          <w:tcPr>
            <w:tcW w:w="1222" w:type="dxa"/>
          </w:tcPr>
          <w:p w:rsidR="00DD7F7C" w:rsidRPr="004F4707" w:rsidRDefault="00DD7F7C">
            <w:pPr>
              <w:pStyle w:val="BodyText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394" w:type="dxa"/>
          </w:tcPr>
          <w:p w:rsidR="00DD7F7C" w:rsidRPr="004F4707" w:rsidRDefault="00DD7F7C">
            <w:pPr>
              <w:pStyle w:val="BodyText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812" w:type="dxa"/>
          </w:tcPr>
          <w:p w:rsidR="00DD7F7C" w:rsidRPr="004F4707" w:rsidRDefault="00DD7F7C">
            <w:pPr>
              <w:pStyle w:val="BodyText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5156" w:type="dxa"/>
          </w:tcPr>
          <w:p w:rsidR="00DD7F7C" w:rsidRPr="004F4707" w:rsidRDefault="00DD7F7C">
            <w:pPr>
              <w:pStyle w:val="BodyText"/>
              <w:rPr>
                <w:rFonts w:ascii="Arial" w:hAnsi="Arial" w:cs="Arial"/>
                <w:color w:val="000000" w:themeColor="text1"/>
                <w:sz w:val="20"/>
                <w:lang w:val="sv-SE"/>
              </w:rPr>
            </w:pPr>
          </w:p>
        </w:tc>
      </w:tr>
    </w:tbl>
    <w:p w:rsidR="001B64F4" w:rsidRDefault="001B64F4" w:rsidP="001B64F4">
      <w:pPr>
        <w:pStyle w:val="Caption"/>
        <w:outlineLvl w:val="0"/>
        <w:rPr>
          <w:color w:val="000000" w:themeColor="text1"/>
        </w:rPr>
      </w:pPr>
      <w:bookmarkStart w:id="1" w:name="_Toc393097016"/>
      <w:bookmarkStart w:id="2" w:name="_Toc468168623"/>
      <w:bookmarkStart w:id="3" w:name="_Toc500055892"/>
      <w:bookmarkStart w:id="4" w:name="_Toc500065717"/>
      <w:bookmarkStart w:id="5" w:name="_Toc319385593"/>
      <w:bookmarkStart w:id="6" w:name="_Toc319385706"/>
      <w:bookmarkStart w:id="7" w:name="_Toc319385915"/>
    </w:p>
    <w:p w:rsidR="00E71164" w:rsidRPr="004F4707" w:rsidRDefault="00E71164" w:rsidP="001B64F4">
      <w:pPr>
        <w:pStyle w:val="Caption"/>
        <w:outlineLvl w:val="0"/>
        <w:rPr>
          <w:color w:val="000000" w:themeColor="text1"/>
        </w:rPr>
      </w:pPr>
      <w:r w:rsidRPr="004F4707">
        <w:rPr>
          <w:color w:val="000000" w:themeColor="text1"/>
        </w:rPr>
        <w:t>TERMS AND ABBREVIATIONS</w:t>
      </w:r>
    </w:p>
    <w:p w:rsidR="00E71164" w:rsidRPr="004F4707" w:rsidRDefault="00E71164">
      <w:pPr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6"/>
        <w:gridCol w:w="6740"/>
      </w:tblGrid>
      <w:tr w:rsidR="00E71164" w:rsidRPr="004F4707" w:rsidTr="00176B07"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:rsidR="00E71164" w:rsidRPr="004F4707" w:rsidRDefault="00E71164">
            <w:pPr>
              <w:rPr>
                <w:b/>
                <w:bCs/>
                <w:color w:val="000000" w:themeColor="text1"/>
              </w:rPr>
            </w:pPr>
            <w:r w:rsidRPr="004F4707">
              <w:rPr>
                <w:b/>
                <w:bCs/>
                <w:color w:val="000000" w:themeColor="text1"/>
              </w:rPr>
              <w:t>Term</w:t>
            </w:r>
          </w:p>
        </w:tc>
        <w:tc>
          <w:tcPr>
            <w:tcW w:w="3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:rsidR="00E71164" w:rsidRPr="004F4707" w:rsidRDefault="00E71164">
            <w:pPr>
              <w:jc w:val="center"/>
              <w:rPr>
                <w:b/>
                <w:bCs/>
                <w:color w:val="000000" w:themeColor="text1"/>
              </w:rPr>
            </w:pPr>
            <w:r w:rsidRPr="004F4707">
              <w:rPr>
                <w:b/>
                <w:bCs/>
                <w:color w:val="000000" w:themeColor="text1"/>
              </w:rPr>
              <w:t>Description</w:t>
            </w:r>
          </w:p>
        </w:tc>
      </w:tr>
      <w:tr w:rsidR="00E71164" w:rsidRPr="004F4707" w:rsidTr="00176B07"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164" w:rsidRPr="004F4707" w:rsidRDefault="00953CB5" w:rsidP="00953CB5">
            <w:pPr>
              <w:pStyle w:val="BlockText"/>
              <w:ind w:left="0"/>
              <w:rPr>
                <w:rFonts w:cs="Arial"/>
                <w:b/>
                <w:bCs/>
                <w:color w:val="000000" w:themeColor="text1"/>
                <w:lang w:val="en-GB"/>
              </w:rPr>
            </w:pPr>
            <w:r>
              <w:rPr>
                <w:rFonts w:cs="Arial"/>
                <w:b/>
                <w:bCs/>
                <w:color w:val="000000" w:themeColor="text1"/>
                <w:lang w:val="en-GB"/>
              </w:rPr>
              <w:t>Virtual server</w:t>
            </w:r>
          </w:p>
        </w:tc>
        <w:tc>
          <w:tcPr>
            <w:tcW w:w="3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164" w:rsidRPr="004F4707" w:rsidRDefault="00953CB5" w:rsidP="00C7035F">
            <w:pPr>
              <w:pStyle w:val="BodyText"/>
              <w:rPr>
                <w:rFonts w:ascii="Arial" w:hAnsi="Arial" w:cs="Arial"/>
                <w:color w:val="000000" w:themeColor="text1"/>
                <w:sz w:val="20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0"/>
                <w:lang w:val="en-GB"/>
              </w:rPr>
              <w:t>The term “virtual server”</w:t>
            </w:r>
            <w:r w:rsidR="002D4A08">
              <w:rPr>
                <w:rFonts w:ascii="Arial" w:hAnsi="Arial" w:cs="Arial"/>
                <w:color w:val="000000" w:themeColor="text1"/>
                <w:sz w:val="20"/>
                <w:lang w:val="en-GB"/>
              </w:rPr>
              <w:t xml:space="preserve"> here</w:t>
            </w:r>
            <w:r>
              <w:rPr>
                <w:rFonts w:ascii="Arial" w:hAnsi="Arial" w:cs="Arial"/>
                <w:color w:val="000000" w:themeColor="text1"/>
                <w:sz w:val="20"/>
                <w:lang w:val="en-GB"/>
              </w:rPr>
              <w:t xml:space="preserve"> is used to describe port-forwarding where the internal and external port numbers are the same</w:t>
            </w:r>
            <w:r w:rsidR="00655372">
              <w:rPr>
                <w:rFonts w:ascii="Arial" w:hAnsi="Arial" w:cs="Arial"/>
                <w:color w:val="000000" w:themeColor="text1"/>
                <w:sz w:val="20"/>
                <w:lang w:val="en-GB"/>
              </w:rPr>
              <w:t>. ‘Port-forwarding’ term is used where the external and inter</w:t>
            </w:r>
            <w:r w:rsidR="002D4A08">
              <w:rPr>
                <w:rFonts w:ascii="Arial" w:hAnsi="Arial" w:cs="Arial"/>
                <w:color w:val="000000" w:themeColor="text1"/>
                <w:sz w:val="20"/>
                <w:lang w:val="en-GB"/>
              </w:rPr>
              <w:t>nal port numbers are different.</w:t>
            </w:r>
          </w:p>
        </w:tc>
      </w:tr>
      <w:tr w:rsidR="00E71164" w:rsidRPr="004F4707" w:rsidTr="00176B07"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164" w:rsidRPr="004F4707" w:rsidRDefault="00B52269" w:rsidP="002F28AE">
            <w:pPr>
              <w:ind w:left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RSTP</w:t>
            </w:r>
          </w:p>
        </w:tc>
        <w:tc>
          <w:tcPr>
            <w:tcW w:w="3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164" w:rsidRPr="004F4707" w:rsidRDefault="00B52269">
            <w:pPr>
              <w:pStyle w:val="BodyTextLeft"/>
              <w:rPr>
                <w:rFonts w:ascii="Arial" w:hAnsi="Arial" w:cs="Arial"/>
                <w:color w:val="000000" w:themeColor="text1"/>
                <w:sz w:val="20"/>
                <w:lang w:val="en-GB"/>
              </w:rPr>
            </w:pPr>
            <w:r w:rsidRPr="00B52269">
              <w:rPr>
                <w:rFonts w:ascii="Arial" w:hAnsi="Arial" w:cs="Arial"/>
                <w:color w:val="000000" w:themeColor="text1"/>
                <w:sz w:val="20"/>
                <w:lang w:val="en-GB"/>
              </w:rPr>
              <w:t>The Real Time Streaming Protocol (RTSP) is a network control protocol designed for use in entertainment and communications systems to control streaming media servers</w:t>
            </w:r>
            <w:r w:rsidR="00EA4202">
              <w:rPr>
                <w:rFonts w:ascii="Arial" w:hAnsi="Arial" w:cs="Arial"/>
                <w:color w:val="000000" w:themeColor="text1"/>
                <w:sz w:val="20"/>
                <w:lang w:val="en-GB"/>
              </w:rPr>
              <w:t xml:space="preserve">. </w:t>
            </w:r>
          </w:p>
        </w:tc>
      </w:tr>
      <w:tr w:rsidR="00E71164" w:rsidRPr="004F4707" w:rsidTr="00176B07"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164" w:rsidRPr="004F4707" w:rsidRDefault="00E71164">
            <w:pPr>
              <w:ind w:left="0"/>
              <w:rPr>
                <w:b/>
                <w:bCs/>
                <w:color w:val="000000" w:themeColor="text1"/>
              </w:rPr>
            </w:pPr>
          </w:p>
        </w:tc>
        <w:tc>
          <w:tcPr>
            <w:tcW w:w="3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164" w:rsidRPr="004F4707" w:rsidRDefault="00E71164">
            <w:pPr>
              <w:ind w:left="0"/>
              <w:rPr>
                <w:color w:val="000000" w:themeColor="text1"/>
              </w:rPr>
            </w:pPr>
          </w:p>
        </w:tc>
      </w:tr>
    </w:tbl>
    <w:p w:rsidR="00E71164" w:rsidRPr="004F4707" w:rsidRDefault="00E71164">
      <w:pPr>
        <w:ind w:left="0"/>
        <w:rPr>
          <w:color w:val="000000" w:themeColor="text1"/>
        </w:rPr>
      </w:pPr>
    </w:p>
    <w:p w:rsidR="00E71164" w:rsidRDefault="00176B07" w:rsidP="00C16384">
      <w:pPr>
        <w:pStyle w:val="Heading1"/>
        <w:spacing w:after="0"/>
        <w:rPr>
          <w:color w:val="000000" w:themeColor="text1"/>
        </w:rPr>
      </w:pPr>
      <w:r w:rsidRPr="004F4707">
        <w:rPr>
          <w:color w:val="000000" w:themeColor="text1"/>
        </w:rPr>
        <w:br w:type="page"/>
      </w:r>
      <w:bookmarkStart w:id="8" w:name="_Toc470752241"/>
      <w:r w:rsidR="00E71164" w:rsidRPr="004F4707">
        <w:rPr>
          <w:color w:val="000000" w:themeColor="text1"/>
        </w:rPr>
        <w:lastRenderedPageBreak/>
        <w:t>Introduction</w:t>
      </w:r>
      <w:bookmarkEnd w:id="1"/>
      <w:bookmarkEnd w:id="2"/>
      <w:bookmarkEnd w:id="3"/>
      <w:bookmarkEnd w:id="4"/>
      <w:bookmarkEnd w:id="8"/>
    </w:p>
    <w:p w:rsidR="00C16384" w:rsidRDefault="004D35C9" w:rsidP="002705FF">
      <w:pPr>
        <w:spacing w:before="0"/>
        <w:ind w:left="0" w:firstLine="709"/>
      </w:pPr>
      <w:r>
        <w:t>This document will present and describe in details the test bed necessary for testing the application gateway</w:t>
      </w:r>
      <w:r w:rsidR="00CC1515">
        <w:t xml:space="preserve"> (AG)</w:t>
      </w:r>
      <w:r w:rsidR="002705FF">
        <w:t>.</w:t>
      </w:r>
    </w:p>
    <w:p w:rsidR="002705FF" w:rsidRPr="00C16384" w:rsidRDefault="002705FF" w:rsidP="002705FF">
      <w:pPr>
        <w:spacing w:before="0"/>
        <w:ind w:left="0" w:firstLine="709"/>
      </w:pPr>
    </w:p>
    <w:p w:rsidR="00C16384" w:rsidRDefault="00C16384" w:rsidP="00C16384">
      <w:pPr>
        <w:pStyle w:val="Heading2"/>
        <w:spacing w:before="0" w:after="0"/>
      </w:pPr>
      <w:bookmarkStart w:id="9" w:name="_Toc393097017"/>
      <w:bookmarkStart w:id="10" w:name="_Toc468168624"/>
      <w:bookmarkStart w:id="11" w:name="_Toc500055893"/>
      <w:bookmarkStart w:id="12" w:name="_Toc500065718"/>
      <w:bookmarkStart w:id="13" w:name="_Toc252892770"/>
      <w:bookmarkStart w:id="14" w:name="_Toc470752242"/>
      <w:bookmarkEnd w:id="5"/>
      <w:bookmarkEnd w:id="6"/>
      <w:bookmarkEnd w:id="7"/>
      <w:r>
        <w:t>Purpose</w:t>
      </w:r>
      <w:bookmarkEnd w:id="9"/>
      <w:bookmarkEnd w:id="10"/>
      <w:bookmarkEnd w:id="11"/>
      <w:bookmarkEnd w:id="12"/>
      <w:bookmarkEnd w:id="13"/>
      <w:bookmarkEnd w:id="14"/>
    </w:p>
    <w:p w:rsidR="002705FF" w:rsidRDefault="002705FF" w:rsidP="002705FF">
      <w:pPr>
        <w:spacing w:after="0"/>
        <w:ind w:left="709"/>
      </w:pPr>
      <w:r>
        <w:t>Provide the test environment and test data in details to prepare for:</w:t>
      </w:r>
    </w:p>
    <w:p w:rsidR="002705FF" w:rsidRDefault="002705FF" w:rsidP="002705FF">
      <w:pPr>
        <w:spacing w:after="0"/>
        <w:ind w:left="709"/>
      </w:pPr>
      <w:r>
        <w:tab/>
        <w:t>+ Functional testing</w:t>
      </w:r>
    </w:p>
    <w:p w:rsidR="002705FF" w:rsidRDefault="002705FF" w:rsidP="002705FF">
      <w:pPr>
        <w:spacing w:after="0"/>
        <w:ind w:left="709"/>
      </w:pPr>
      <w:r>
        <w:tab/>
        <w:t>+ Integration testing</w:t>
      </w:r>
    </w:p>
    <w:p w:rsidR="002705FF" w:rsidRDefault="002705FF" w:rsidP="002705FF">
      <w:pPr>
        <w:spacing w:after="0"/>
        <w:ind w:left="709"/>
      </w:pPr>
      <w:r>
        <w:tab/>
        <w:t>+ System testing</w:t>
      </w:r>
    </w:p>
    <w:p w:rsidR="00C16384" w:rsidRDefault="002705FF" w:rsidP="002705FF">
      <w:pPr>
        <w:spacing w:after="0"/>
        <w:ind w:left="709"/>
      </w:pPr>
      <w:r>
        <w:tab/>
        <w:t>+ Automation testing for both webpage and command line interface</w:t>
      </w:r>
      <w:r w:rsidR="00C16384">
        <w:br/>
      </w:r>
    </w:p>
    <w:p w:rsidR="00C16384" w:rsidRDefault="00C16384" w:rsidP="00C16384">
      <w:pPr>
        <w:pStyle w:val="Heading2"/>
        <w:spacing w:before="0" w:after="0"/>
      </w:pPr>
      <w:bookmarkStart w:id="15" w:name="_Toc252892771"/>
      <w:bookmarkStart w:id="16" w:name="_Toc470752243"/>
      <w:r>
        <w:t>Scope</w:t>
      </w:r>
      <w:bookmarkEnd w:id="15"/>
      <w:bookmarkEnd w:id="16"/>
    </w:p>
    <w:p w:rsidR="00C16384" w:rsidRDefault="00BB376D" w:rsidP="00BB376D">
      <w:pPr>
        <w:spacing w:after="0"/>
        <w:ind w:left="709"/>
      </w:pPr>
      <w:r>
        <w:t>This document describes the test bed for testing below feature list:</w:t>
      </w:r>
    </w:p>
    <w:p w:rsidR="00BB376D" w:rsidRDefault="00BB376D" w:rsidP="00BB376D">
      <w:pPr>
        <w:spacing w:after="0"/>
        <w:ind w:left="709"/>
      </w:pPr>
      <w:r>
        <w:tab/>
        <w:t>+ Switching, VLAN</w:t>
      </w:r>
    </w:p>
    <w:p w:rsidR="00BB376D" w:rsidRDefault="00BB376D" w:rsidP="00BB376D">
      <w:pPr>
        <w:spacing w:after="0"/>
        <w:ind w:left="709"/>
      </w:pPr>
      <w:r>
        <w:tab/>
        <w:t>+ Routing: static routing, dynamic routing with protocol supported: RIPv2, OSPF</w:t>
      </w:r>
    </w:p>
    <w:p w:rsidR="00BB376D" w:rsidRDefault="00BB376D" w:rsidP="00BB376D">
      <w:pPr>
        <w:spacing w:after="0"/>
        <w:ind w:left="709"/>
      </w:pPr>
      <w:r>
        <w:tab/>
        <w:t>+ Network services: DHCP, PORT Forwarding, Virtual server.</w:t>
      </w:r>
    </w:p>
    <w:p w:rsidR="00BB376D" w:rsidRDefault="00BB376D" w:rsidP="00BB376D">
      <w:pPr>
        <w:spacing w:after="0"/>
        <w:ind w:left="709"/>
      </w:pPr>
      <w:r>
        <w:tab/>
        <w:t xml:space="preserve">+ </w:t>
      </w:r>
      <w:r w:rsidR="00F44FB3">
        <w:t>Firewall: MAC filtering, Packet Filtering, Content Filtering</w:t>
      </w:r>
    </w:p>
    <w:p w:rsidR="00F44FB3" w:rsidRDefault="00F44FB3" w:rsidP="00BB376D">
      <w:pPr>
        <w:spacing w:after="0"/>
        <w:ind w:left="709"/>
      </w:pPr>
      <w:r>
        <w:tab/>
        <w:t>+ Wi-Fi: support 802.11/a/b/g/n, with WEP, WPA and WPA2</w:t>
      </w:r>
    </w:p>
    <w:p w:rsidR="00F44FB3" w:rsidRDefault="00F44FB3" w:rsidP="00BB376D">
      <w:pPr>
        <w:spacing w:after="0"/>
        <w:ind w:left="709"/>
      </w:pPr>
      <w:r>
        <w:tab/>
        <w:t>+ Support real-time streaming protocol</w:t>
      </w:r>
    </w:p>
    <w:p w:rsidR="00F44FB3" w:rsidRPr="006D7317" w:rsidRDefault="00F44FB3" w:rsidP="00BB376D">
      <w:pPr>
        <w:spacing w:after="0"/>
        <w:ind w:left="709"/>
      </w:pPr>
      <w:r>
        <w:tab/>
        <w:t>+ Management: support syslog, remote syslog and upgrade firmware</w:t>
      </w:r>
    </w:p>
    <w:p w:rsidR="00C16384" w:rsidRDefault="00C16384" w:rsidP="00C16384">
      <w:pPr>
        <w:pStyle w:val="Heading2"/>
      </w:pPr>
      <w:bookmarkStart w:id="17" w:name="_Toc252892772"/>
      <w:bookmarkStart w:id="18" w:name="_Toc470752244"/>
      <w:r>
        <w:t>Reference</w:t>
      </w:r>
      <w:bookmarkEnd w:id="17"/>
      <w:bookmarkEnd w:id="18"/>
    </w:p>
    <w:p w:rsidR="00C16384" w:rsidRDefault="00A6179F" w:rsidP="00A6179F">
      <w:pPr>
        <w:ind w:left="0" w:firstLine="709"/>
      </w:pPr>
      <w:r>
        <w:t xml:space="preserve">Test Plan for Application Gateway </w:t>
      </w:r>
    </w:p>
    <w:p w:rsidR="00E71164" w:rsidRDefault="00AF1B6C">
      <w:pPr>
        <w:pStyle w:val="Heading1"/>
        <w:rPr>
          <w:color w:val="000000" w:themeColor="text1"/>
        </w:rPr>
      </w:pPr>
      <w:bookmarkStart w:id="19" w:name="_Toc470752245"/>
      <w:r w:rsidRPr="004F4707">
        <w:rPr>
          <w:color w:val="000000" w:themeColor="text1"/>
        </w:rPr>
        <w:t xml:space="preserve">Test Environment </w:t>
      </w:r>
      <w:r w:rsidR="004A0E17" w:rsidRPr="004F4707">
        <w:rPr>
          <w:color w:val="000000" w:themeColor="text1"/>
        </w:rPr>
        <w:t>Details</w:t>
      </w:r>
      <w:bookmarkEnd w:id="19"/>
    </w:p>
    <w:p w:rsidR="00CB699D" w:rsidRPr="00CB699D" w:rsidRDefault="00CB699D" w:rsidP="002223B3">
      <w:pPr>
        <w:ind w:left="0" w:firstLine="709"/>
      </w:pPr>
      <w:r w:rsidRPr="00CB699D">
        <w:t>This section will details the requirements, setup, limitations and maintenance for test environment required for e</w:t>
      </w:r>
      <w:r w:rsidR="002223B3">
        <w:t>ffective testing of the project</w:t>
      </w:r>
    </w:p>
    <w:p w:rsidR="00AF1B6C" w:rsidRPr="004F4707" w:rsidRDefault="00AF1B6C" w:rsidP="00AF1B6C">
      <w:pPr>
        <w:pStyle w:val="Heading2"/>
        <w:rPr>
          <w:bCs/>
          <w:color w:val="000000" w:themeColor="text1"/>
        </w:rPr>
      </w:pPr>
      <w:bookmarkStart w:id="20" w:name="_Toc470752246"/>
      <w:r w:rsidRPr="004F4707">
        <w:rPr>
          <w:bCs/>
          <w:color w:val="000000" w:themeColor="text1"/>
        </w:rPr>
        <w:t>Test Environment Requirements</w:t>
      </w:r>
      <w:bookmarkEnd w:id="20"/>
    </w:p>
    <w:p w:rsidR="00D11DF9" w:rsidRDefault="00D11DF9" w:rsidP="00D11DF9">
      <w:pPr>
        <w:jc w:val="both"/>
        <w:rPr>
          <w:color w:val="000000"/>
        </w:rPr>
      </w:pPr>
      <w:r>
        <w:rPr>
          <w:color w:val="000000"/>
          <w:lang w:eastAsia="vi-VN"/>
        </w:rPr>
        <w:t xml:space="preserve">For each part of table below is requirement for one testing functional / system. The details of environment setup and configuration present in </w:t>
      </w:r>
      <w:r w:rsidRPr="002D29BA">
        <w:rPr>
          <w:i/>
          <w:color w:val="000000"/>
          <w:lang w:eastAsia="vi-VN"/>
        </w:rPr>
        <w:t>2.2 Test Environment Setup</w:t>
      </w:r>
      <w:r>
        <w:rPr>
          <w:color w:val="000000"/>
          <w:lang w:eastAsia="vi-VN"/>
        </w:rPr>
        <w:t>.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059"/>
        <w:gridCol w:w="1407"/>
        <w:gridCol w:w="5714"/>
      </w:tblGrid>
      <w:tr w:rsidR="00D11DF9" w:rsidTr="00990F90">
        <w:tc>
          <w:tcPr>
            <w:tcW w:w="2059" w:type="dxa"/>
            <w:shd w:val="clear" w:color="auto" w:fill="BFBFBF" w:themeFill="background1" w:themeFillShade="BF"/>
          </w:tcPr>
          <w:p w:rsidR="00D11DF9" w:rsidRDefault="00D11DF9" w:rsidP="009765EC">
            <w:pPr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level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D11DF9" w:rsidRDefault="00D11DF9" w:rsidP="009765EC">
            <w:pPr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Feature to be tested</w:t>
            </w:r>
          </w:p>
        </w:tc>
        <w:tc>
          <w:tcPr>
            <w:tcW w:w="5714" w:type="dxa"/>
            <w:shd w:val="clear" w:color="auto" w:fill="BFBFBF" w:themeFill="background1" w:themeFillShade="BF"/>
          </w:tcPr>
          <w:p w:rsidR="00D11DF9" w:rsidRDefault="00D11DF9" w:rsidP="009765EC">
            <w:pPr>
              <w:ind w:lef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Hardware/software needed</w:t>
            </w:r>
          </w:p>
        </w:tc>
      </w:tr>
      <w:tr w:rsidR="00D11DF9" w:rsidTr="00990F90">
        <w:tc>
          <w:tcPr>
            <w:tcW w:w="2059" w:type="dxa"/>
            <w:vMerge w:val="restart"/>
          </w:tcPr>
          <w:p w:rsidR="00D11DF9" w:rsidRDefault="00F463A1" w:rsidP="00F463A1">
            <w:pPr>
              <w:ind w:left="0"/>
              <w:rPr>
                <w:color w:val="000000"/>
              </w:rPr>
            </w:pPr>
            <w:r>
              <w:t>Functional Testing</w:t>
            </w:r>
            <w:r w:rsidR="003023C2">
              <w:t xml:space="preserve"> and Integration Testing</w:t>
            </w:r>
          </w:p>
        </w:tc>
        <w:tc>
          <w:tcPr>
            <w:tcW w:w="1407" w:type="dxa"/>
          </w:tcPr>
          <w:p w:rsidR="00D11DF9" w:rsidRDefault="00D11DF9" w:rsidP="005158DC">
            <w:pPr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Switching </w:t>
            </w:r>
          </w:p>
        </w:tc>
        <w:tc>
          <w:tcPr>
            <w:tcW w:w="5714" w:type="dxa"/>
          </w:tcPr>
          <w:p w:rsidR="00D11DF9" w:rsidRDefault="005158DC" w:rsidP="009765EC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AG</w:t>
            </w:r>
            <w:r w:rsidR="00DD512C">
              <w:rPr>
                <w:color w:val="000000"/>
              </w:rPr>
              <w:t xml:space="preserve"> device</w:t>
            </w:r>
            <w:r w:rsidR="00D11DF9">
              <w:rPr>
                <w:color w:val="000000"/>
              </w:rPr>
              <w:t xml:space="preserve">: </w:t>
            </w:r>
            <w:r w:rsidR="006028C4">
              <w:rPr>
                <w:color w:val="000000"/>
              </w:rPr>
              <w:t>1</w:t>
            </w:r>
            <w:r w:rsidR="007602D0">
              <w:rPr>
                <w:color w:val="000000"/>
              </w:rPr>
              <w:t>x</w:t>
            </w:r>
            <w:r w:rsidR="006A77C1">
              <w:rPr>
                <w:color w:val="000000"/>
              </w:rPr>
              <w:t xml:space="preserve"> </w:t>
            </w:r>
          </w:p>
          <w:p w:rsidR="006A77C1" w:rsidRDefault="006A77C1" w:rsidP="009765EC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Cisco Catalyst 2950 Series Switches: 1x</w:t>
            </w:r>
          </w:p>
          <w:p w:rsidR="00D11DF9" w:rsidRDefault="007D3529" w:rsidP="009765EC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Workstation: 2</w:t>
            </w:r>
            <w:r w:rsidR="007602D0">
              <w:rPr>
                <w:color w:val="000000"/>
              </w:rPr>
              <w:t>x</w:t>
            </w:r>
          </w:p>
          <w:p w:rsidR="00BE692A" w:rsidRDefault="00FD7264" w:rsidP="00FD7264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Processor: </w:t>
            </w:r>
            <w:r w:rsidRPr="00FD7264">
              <w:rPr>
                <w:color w:val="000000"/>
              </w:rPr>
              <w:t>Intel</w:t>
            </w:r>
            <w:r>
              <w:rPr>
                <w:color w:val="000000"/>
              </w:rPr>
              <w:t xml:space="preserve"> Core 2 Duo E6700 or equivalent</w:t>
            </w:r>
          </w:p>
          <w:p w:rsidR="00FD7264" w:rsidRDefault="00FD7264" w:rsidP="00FD7264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RAM: 2 GB</w:t>
            </w:r>
          </w:p>
          <w:p w:rsidR="00FD7264" w:rsidRDefault="00FD7264" w:rsidP="00FD7264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HDD: 100 GB</w:t>
            </w:r>
          </w:p>
          <w:p w:rsidR="00FD7264" w:rsidRDefault="00FD7264" w:rsidP="00FD7264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Network: </w:t>
            </w:r>
            <w:r w:rsidRPr="00FD7264">
              <w:rPr>
                <w:color w:val="000000"/>
              </w:rPr>
              <w:t xml:space="preserve">1000 Gigabit Ethernet Network Adapter </w:t>
            </w:r>
          </w:p>
          <w:p w:rsidR="004708B4" w:rsidRDefault="009023D4" w:rsidP="00FD7264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OS: </w:t>
            </w:r>
            <w:r w:rsidR="004708B4">
              <w:rPr>
                <w:color w:val="000000"/>
              </w:rPr>
              <w:t xml:space="preserve">Windows 7 64 bit </w:t>
            </w:r>
          </w:p>
          <w:p w:rsidR="009023D4" w:rsidRPr="00FD7264" w:rsidRDefault="009023D4" w:rsidP="00FD7264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Software: Wireshark 2.2.3</w:t>
            </w:r>
          </w:p>
        </w:tc>
      </w:tr>
      <w:tr w:rsidR="005158DC" w:rsidTr="00990F90">
        <w:tc>
          <w:tcPr>
            <w:tcW w:w="2059" w:type="dxa"/>
            <w:vMerge/>
          </w:tcPr>
          <w:p w:rsidR="005158DC" w:rsidRDefault="005158DC" w:rsidP="009765EC">
            <w:pPr>
              <w:ind w:left="0"/>
            </w:pPr>
          </w:p>
        </w:tc>
        <w:tc>
          <w:tcPr>
            <w:tcW w:w="1407" w:type="dxa"/>
          </w:tcPr>
          <w:p w:rsidR="005158DC" w:rsidRDefault="005158DC" w:rsidP="005158DC">
            <w:pPr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VLAN</w:t>
            </w:r>
          </w:p>
        </w:tc>
        <w:tc>
          <w:tcPr>
            <w:tcW w:w="5714" w:type="dxa"/>
          </w:tcPr>
          <w:p w:rsidR="00FE181B" w:rsidRDefault="003D3543" w:rsidP="00FE181B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bookmarkStart w:id="21" w:name="OLE_LINK8"/>
            <w:r w:rsidRPr="007D3529">
              <w:rPr>
                <w:color w:val="000000"/>
              </w:rPr>
              <w:t xml:space="preserve">AG device: </w:t>
            </w:r>
            <w:r w:rsidR="007D3529">
              <w:rPr>
                <w:color w:val="000000"/>
              </w:rPr>
              <w:t>1x</w:t>
            </w:r>
            <w:r w:rsidR="00FE181B">
              <w:rPr>
                <w:color w:val="000000"/>
              </w:rPr>
              <w:t xml:space="preserve"> </w:t>
            </w:r>
          </w:p>
          <w:p w:rsidR="0001577E" w:rsidRDefault="00FE181B" w:rsidP="0001577E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Cisco Catalyst 2950 Series Switches: 1x</w:t>
            </w:r>
            <w:bookmarkStart w:id="22" w:name="OLE_LINK6"/>
            <w:bookmarkStart w:id="23" w:name="OLE_LINK7"/>
          </w:p>
          <w:p w:rsidR="007D3529" w:rsidRPr="0001577E" w:rsidRDefault="007D3529" w:rsidP="0001577E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 w:rsidRPr="0001577E">
              <w:rPr>
                <w:color w:val="000000"/>
              </w:rPr>
              <w:lastRenderedPageBreak/>
              <w:t>Workstation: 3x</w:t>
            </w:r>
          </w:p>
          <w:p w:rsidR="007D3529" w:rsidRDefault="007D3529" w:rsidP="007D3529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bookmarkStart w:id="24" w:name="OLE_LINK4"/>
            <w:bookmarkStart w:id="25" w:name="OLE_LINK5"/>
            <w:r>
              <w:rPr>
                <w:color w:val="000000"/>
              </w:rPr>
              <w:t xml:space="preserve">Processor: </w:t>
            </w:r>
            <w:r w:rsidRPr="00FD7264">
              <w:rPr>
                <w:color w:val="000000"/>
              </w:rPr>
              <w:t>Intel</w:t>
            </w:r>
            <w:r>
              <w:rPr>
                <w:color w:val="000000"/>
              </w:rPr>
              <w:t xml:space="preserve"> Core 2 Duo E6700 or equivalent</w:t>
            </w:r>
          </w:p>
          <w:p w:rsidR="007D3529" w:rsidRDefault="007D3529" w:rsidP="007D3529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RAM: 2 GB</w:t>
            </w:r>
          </w:p>
          <w:p w:rsidR="007D3529" w:rsidRDefault="007D3529" w:rsidP="007D3529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HDD: 100 GB</w:t>
            </w:r>
          </w:p>
          <w:p w:rsidR="007D3529" w:rsidRDefault="007D3529" w:rsidP="007D3529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Network: </w:t>
            </w:r>
            <w:r w:rsidRPr="00FD7264">
              <w:rPr>
                <w:color w:val="000000"/>
              </w:rPr>
              <w:t xml:space="preserve">1000 Gigabit Ethernet Network Adapter </w:t>
            </w:r>
          </w:p>
          <w:p w:rsidR="007D3529" w:rsidRDefault="009023D4" w:rsidP="003C176B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OS: </w:t>
            </w:r>
            <w:r w:rsidR="0017299D">
              <w:rPr>
                <w:color w:val="000000"/>
              </w:rPr>
              <w:t>Windows 7 64 bit</w:t>
            </w:r>
          </w:p>
          <w:p w:rsidR="009023D4" w:rsidRPr="003C176B" w:rsidRDefault="009023D4" w:rsidP="003C176B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Software: Wireshark 2.2.3</w:t>
            </w:r>
            <w:bookmarkEnd w:id="21"/>
            <w:bookmarkEnd w:id="22"/>
            <w:bookmarkEnd w:id="23"/>
            <w:bookmarkEnd w:id="24"/>
            <w:bookmarkEnd w:id="25"/>
          </w:p>
        </w:tc>
      </w:tr>
      <w:tr w:rsidR="00D11DF9" w:rsidTr="00990F90">
        <w:tc>
          <w:tcPr>
            <w:tcW w:w="2059" w:type="dxa"/>
            <w:vMerge/>
          </w:tcPr>
          <w:p w:rsidR="00D11DF9" w:rsidRDefault="00D11DF9" w:rsidP="009765EC">
            <w:pPr>
              <w:ind w:left="0"/>
              <w:jc w:val="both"/>
              <w:rPr>
                <w:color w:val="000000"/>
              </w:rPr>
            </w:pPr>
          </w:p>
        </w:tc>
        <w:tc>
          <w:tcPr>
            <w:tcW w:w="1407" w:type="dxa"/>
          </w:tcPr>
          <w:p w:rsidR="00D11DF9" w:rsidRDefault="00D11DF9" w:rsidP="009765EC">
            <w:pPr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Routing</w:t>
            </w:r>
          </w:p>
        </w:tc>
        <w:tc>
          <w:tcPr>
            <w:tcW w:w="5714" w:type="dxa"/>
          </w:tcPr>
          <w:p w:rsidR="00B101C2" w:rsidRDefault="00B101C2" w:rsidP="00B101C2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 w:rsidRPr="007D3529">
              <w:rPr>
                <w:color w:val="000000"/>
              </w:rPr>
              <w:t xml:space="preserve">AG device: </w:t>
            </w:r>
            <w:r w:rsidR="009B6690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x </w:t>
            </w:r>
          </w:p>
          <w:p w:rsidR="00B101C2" w:rsidRDefault="00B101C2" w:rsidP="00B101C2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Cisco Catalyst 2950 Series Switches: 1x</w:t>
            </w:r>
          </w:p>
          <w:p w:rsidR="009B6690" w:rsidRDefault="009B6690" w:rsidP="009B6690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Linksys E2500 Router: 1x</w:t>
            </w:r>
          </w:p>
          <w:p w:rsidR="00B101C2" w:rsidRPr="009B6690" w:rsidRDefault="00B101C2" w:rsidP="009B6690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 w:rsidRPr="009B6690">
              <w:rPr>
                <w:color w:val="000000"/>
              </w:rPr>
              <w:t xml:space="preserve">Workstation: </w:t>
            </w:r>
            <w:r w:rsidR="009B6690" w:rsidRPr="009B6690">
              <w:rPr>
                <w:color w:val="000000"/>
              </w:rPr>
              <w:t>4</w:t>
            </w:r>
            <w:r w:rsidRPr="009B6690">
              <w:rPr>
                <w:color w:val="000000"/>
              </w:rPr>
              <w:t>x</w:t>
            </w:r>
          </w:p>
          <w:p w:rsidR="00B101C2" w:rsidRDefault="00B101C2" w:rsidP="00B101C2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Processor: </w:t>
            </w:r>
            <w:r w:rsidRPr="00FD7264">
              <w:rPr>
                <w:color w:val="000000"/>
              </w:rPr>
              <w:t>Intel</w:t>
            </w:r>
            <w:r>
              <w:rPr>
                <w:color w:val="000000"/>
              </w:rPr>
              <w:t xml:space="preserve"> Core 2 Duo E6700 or equivalent</w:t>
            </w:r>
          </w:p>
          <w:p w:rsidR="00B101C2" w:rsidRDefault="00B101C2" w:rsidP="00B101C2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RAM: 2 GB</w:t>
            </w:r>
          </w:p>
          <w:p w:rsidR="00B101C2" w:rsidRDefault="00B101C2" w:rsidP="00B101C2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HDD: 100 GB</w:t>
            </w:r>
          </w:p>
          <w:p w:rsidR="00B101C2" w:rsidRDefault="00B101C2" w:rsidP="00B101C2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Network: </w:t>
            </w:r>
            <w:r w:rsidRPr="00FD7264">
              <w:rPr>
                <w:color w:val="000000"/>
              </w:rPr>
              <w:t xml:space="preserve">1000 Gigabit Ethernet Network Adapter </w:t>
            </w:r>
          </w:p>
          <w:p w:rsidR="00092931" w:rsidRDefault="00B101C2" w:rsidP="00092931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OS: Windows 7 64 bit</w:t>
            </w:r>
          </w:p>
          <w:p w:rsidR="00D11DF9" w:rsidRPr="00092931" w:rsidRDefault="00B101C2" w:rsidP="00092931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 w:rsidRPr="00092931">
              <w:rPr>
                <w:color w:val="000000"/>
              </w:rPr>
              <w:t>Software: Wireshark 2.2.3</w:t>
            </w:r>
          </w:p>
        </w:tc>
      </w:tr>
      <w:tr w:rsidR="00D11DF9" w:rsidTr="00990F90">
        <w:tc>
          <w:tcPr>
            <w:tcW w:w="2059" w:type="dxa"/>
            <w:vMerge/>
          </w:tcPr>
          <w:p w:rsidR="00D11DF9" w:rsidRDefault="00D11DF9" w:rsidP="009765EC">
            <w:pPr>
              <w:ind w:left="0"/>
              <w:jc w:val="both"/>
              <w:rPr>
                <w:color w:val="000000"/>
              </w:rPr>
            </w:pPr>
          </w:p>
        </w:tc>
        <w:tc>
          <w:tcPr>
            <w:tcW w:w="1407" w:type="dxa"/>
          </w:tcPr>
          <w:p w:rsidR="00D11DF9" w:rsidRDefault="00D11DF9" w:rsidP="009765EC">
            <w:pPr>
              <w:ind w:left="0"/>
              <w:jc w:val="both"/>
              <w:rPr>
                <w:color w:val="000000"/>
              </w:rPr>
            </w:pPr>
            <w:r>
              <w:t>Network services</w:t>
            </w:r>
          </w:p>
        </w:tc>
        <w:tc>
          <w:tcPr>
            <w:tcW w:w="5714" w:type="dxa"/>
          </w:tcPr>
          <w:p w:rsidR="00D11DF9" w:rsidRDefault="00401052" w:rsidP="009765EC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AG device</w:t>
            </w:r>
            <w:r w:rsidR="00D11DF9">
              <w:rPr>
                <w:color w:val="000000"/>
              </w:rPr>
              <w:t>: 2</w:t>
            </w:r>
            <w:r w:rsidR="00280408">
              <w:rPr>
                <w:color w:val="000000"/>
              </w:rPr>
              <w:t>x</w:t>
            </w:r>
          </w:p>
          <w:p w:rsidR="007C5535" w:rsidRPr="003240BC" w:rsidRDefault="007C5535" w:rsidP="007C5535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Linksys E2500 Router: 1x</w:t>
            </w:r>
          </w:p>
          <w:p w:rsidR="007C5535" w:rsidRDefault="0036114D" w:rsidP="009765EC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Mobile device: iPhone 5 / Google Nexus 7</w:t>
            </w:r>
          </w:p>
          <w:p w:rsidR="001E7A00" w:rsidRPr="009B6690" w:rsidRDefault="001E7A00" w:rsidP="001E7A00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 w:rsidRPr="009B6690">
              <w:rPr>
                <w:color w:val="000000"/>
              </w:rPr>
              <w:t xml:space="preserve">Workstation: </w:t>
            </w:r>
            <w:r w:rsidR="00F07136">
              <w:rPr>
                <w:color w:val="000000"/>
              </w:rPr>
              <w:t>2</w:t>
            </w:r>
            <w:r w:rsidRPr="009B6690">
              <w:rPr>
                <w:color w:val="000000"/>
              </w:rPr>
              <w:t>x</w:t>
            </w:r>
          </w:p>
          <w:p w:rsidR="001E7A00" w:rsidRDefault="001E7A00" w:rsidP="001E7A00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Processor: </w:t>
            </w:r>
            <w:r w:rsidRPr="00FD7264">
              <w:rPr>
                <w:color w:val="000000"/>
              </w:rPr>
              <w:t>Intel</w:t>
            </w:r>
            <w:r>
              <w:rPr>
                <w:color w:val="000000"/>
              </w:rPr>
              <w:t xml:space="preserve"> Core 2 Duo E6700 or equivalent</w:t>
            </w:r>
          </w:p>
          <w:p w:rsidR="001E7A00" w:rsidRDefault="001E7A00" w:rsidP="001E7A00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RAM: 2 GB</w:t>
            </w:r>
          </w:p>
          <w:p w:rsidR="001E7A00" w:rsidRDefault="001E7A00" w:rsidP="001E7A00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HDD: 100 GB</w:t>
            </w:r>
          </w:p>
          <w:p w:rsidR="001E7A00" w:rsidRDefault="001E7A00" w:rsidP="001E7A00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Network: </w:t>
            </w:r>
            <w:r w:rsidRPr="00FD7264">
              <w:rPr>
                <w:color w:val="000000"/>
              </w:rPr>
              <w:t xml:space="preserve">1000 Gigabit Ethernet Network Adapter </w:t>
            </w:r>
          </w:p>
          <w:p w:rsidR="007C5535" w:rsidRDefault="001E7A00" w:rsidP="007C5535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OS: Windows 7 64 bit</w:t>
            </w:r>
          </w:p>
          <w:p w:rsidR="001E7A00" w:rsidRPr="007C5535" w:rsidRDefault="001E7A00" w:rsidP="007C5535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 w:rsidRPr="007C5535">
              <w:rPr>
                <w:color w:val="000000"/>
              </w:rPr>
              <w:t>Software: Wireshark 2.2.3</w:t>
            </w:r>
          </w:p>
          <w:p w:rsidR="00674F06" w:rsidRDefault="00D11DF9" w:rsidP="00674F06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Web</w:t>
            </w:r>
            <w:r w:rsidR="00674F06">
              <w:rPr>
                <w:color w:val="000000"/>
              </w:rPr>
              <w:t xml:space="preserve"> server</w:t>
            </w:r>
            <w:r w:rsidR="00157543">
              <w:rPr>
                <w:color w:val="000000"/>
              </w:rPr>
              <w:t xml:space="preserve"> / FTP server: 2</w:t>
            </w:r>
            <w:r w:rsidR="00674F06">
              <w:rPr>
                <w:color w:val="000000"/>
              </w:rPr>
              <w:t>x</w:t>
            </w:r>
          </w:p>
          <w:p w:rsidR="00157543" w:rsidRDefault="00157543" w:rsidP="00157543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Processor: </w:t>
            </w:r>
            <w:r w:rsidRPr="00FD7264">
              <w:rPr>
                <w:color w:val="000000"/>
              </w:rPr>
              <w:t>Intel</w:t>
            </w:r>
            <w:r>
              <w:rPr>
                <w:color w:val="000000"/>
              </w:rPr>
              <w:t xml:space="preserve"> Core 2 Duo E6700 or equivalent</w:t>
            </w:r>
          </w:p>
          <w:p w:rsidR="00157543" w:rsidRDefault="00157543" w:rsidP="00157543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RAM: 2 GB</w:t>
            </w:r>
          </w:p>
          <w:p w:rsidR="00157543" w:rsidRDefault="00157543" w:rsidP="00157543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HDD: 100 GB</w:t>
            </w:r>
          </w:p>
          <w:p w:rsidR="00157543" w:rsidRDefault="00157543" w:rsidP="00157543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Network: </w:t>
            </w:r>
            <w:r w:rsidRPr="00FD7264">
              <w:rPr>
                <w:color w:val="000000"/>
              </w:rPr>
              <w:t xml:space="preserve">1000 Gigabit Ethernet Network Adapter </w:t>
            </w:r>
          </w:p>
          <w:p w:rsidR="00157543" w:rsidRDefault="00157543" w:rsidP="00157543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OS: CentOS 6.5</w:t>
            </w:r>
          </w:p>
          <w:p w:rsidR="00674F06" w:rsidRPr="00CF7E92" w:rsidRDefault="00157543" w:rsidP="00CF7E92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Software: vsftpd</w:t>
            </w:r>
            <w:r w:rsidR="008A122D">
              <w:rPr>
                <w:color w:val="000000"/>
              </w:rPr>
              <w:t>, nodejs, npm</w:t>
            </w:r>
            <w:r w:rsidR="00092931">
              <w:rPr>
                <w:color w:val="000000"/>
              </w:rPr>
              <w:t>, tcpdump</w:t>
            </w:r>
          </w:p>
        </w:tc>
      </w:tr>
      <w:tr w:rsidR="00D11DF9" w:rsidTr="00990F90">
        <w:tc>
          <w:tcPr>
            <w:tcW w:w="2059" w:type="dxa"/>
            <w:vMerge/>
          </w:tcPr>
          <w:p w:rsidR="00D11DF9" w:rsidRDefault="00D11DF9" w:rsidP="009765EC">
            <w:pPr>
              <w:ind w:left="0"/>
              <w:jc w:val="both"/>
              <w:rPr>
                <w:color w:val="000000"/>
              </w:rPr>
            </w:pPr>
          </w:p>
        </w:tc>
        <w:tc>
          <w:tcPr>
            <w:tcW w:w="1407" w:type="dxa"/>
          </w:tcPr>
          <w:p w:rsidR="00D11DF9" w:rsidRDefault="00D11DF9" w:rsidP="009765EC">
            <w:pPr>
              <w:ind w:left="0"/>
              <w:jc w:val="both"/>
            </w:pPr>
            <w:r>
              <w:t>Firewall</w:t>
            </w:r>
          </w:p>
        </w:tc>
        <w:tc>
          <w:tcPr>
            <w:tcW w:w="5714" w:type="dxa"/>
          </w:tcPr>
          <w:p w:rsidR="001E7A00" w:rsidRDefault="001E7A00" w:rsidP="001E7A00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AG device: 2</w:t>
            </w:r>
            <w:r w:rsidR="00280408">
              <w:rPr>
                <w:color w:val="000000"/>
              </w:rPr>
              <w:t>x</w:t>
            </w:r>
          </w:p>
          <w:p w:rsidR="001E7A00" w:rsidRDefault="00280408" w:rsidP="001E7A00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Workstation: 2x</w:t>
            </w:r>
          </w:p>
          <w:p w:rsidR="001E7A00" w:rsidRPr="003240BC" w:rsidRDefault="001E7A00" w:rsidP="001E7A00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Linksys E2500 Router: 1x</w:t>
            </w:r>
          </w:p>
          <w:p w:rsidR="001E7A00" w:rsidRDefault="001E7A00" w:rsidP="001E7A00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Web server / FTP server: 2x</w:t>
            </w:r>
          </w:p>
          <w:p w:rsidR="001E7A00" w:rsidRDefault="001E7A00" w:rsidP="001E7A00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Processor: </w:t>
            </w:r>
            <w:r w:rsidRPr="00FD7264">
              <w:rPr>
                <w:color w:val="000000"/>
              </w:rPr>
              <w:t>Intel</w:t>
            </w:r>
            <w:r>
              <w:rPr>
                <w:color w:val="000000"/>
              </w:rPr>
              <w:t xml:space="preserve"> Core 2 Duo E6700 or equivalent</w:t>
            </w:r>
          </w:p>
          <w:p w:rsidR="001E7A00" w:rsidRDefault="001E7A00" w:rsidP="001E7A00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RAM: 2 GB</w:t>
            </w:r>
          </w:p>
          <w:p w:rsidR="001E7A00" w:rsidRDefault="001E7A00" w:rsidP="001E7A00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HDD: 100 GB</w:t>
            </w:r>
          </w:p>
          <w:p w:rsidR="001E7A00" w:rsidRDefault="001E7A00" w:rsidP="001E7A00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Network: </w:t>
            </w:r>
            <w:r w:rsidRPr="00FD7264">
              <w:rPr>
                <w:color w:val="000000"/>
              </w:rPr>
              <w:t xml:space="preserve">1000 Gigabit Ethernet Network Adapter </w:t>
            </w:r>
          </w:p>
          <w:p w:rsidR="0082603B" w:rsidRDefault="001E7A00" w:rsidP="0082603B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OS: CentOS 6.5</w:t>
            </w:r>
          </w:p>
          <w:p w:rsidR="00D11DF9" w:rsidRPr="0082603B" w:rsidRDefault="001E7A00" w:rsidP="0082603B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 w:rsidRPr="0082603B">
              <w:rPr>
                <w:color w:val="000000"/>
              </w:rPr>
              <w:t>Software: vsftpd, nodejs, npm, tcpdump</w:t>
            </w:r>
          </w:p>
        </w:tc>
      </w:tr>
      <w:tr w:rsidR="00D11DF9" w:rsidTr="00990F90">
        <w:tc>
          <w:tcPr>
            <w:tcW w:w="2059" w:type="dxa"/>
            <w:vMerge/>
          </w:tcPr>
          <w:p w:rsidR="00D11DF9" w:rsidRDefault="00D11DF9" w:rsidP="009765EC">
            <w:pPr>
              <w:ind w:left="0"/>
              <w:jc w:val="both"/>
              <w:rPr>
                <w:color w:val="000000"/>
              </w:rPr>
            </w:pPr>
          </w:p>
        </w:tc>
        <w:tc>
          <w:tcPr>
            <w:tcW w:w="1407" w:type="dxa"/>
          </w:tcPr>
          <w:p w:rsidR="00D11DF9" w:rsidRDefault="00D11DF9" w:rsidP="009765EC">
            <w:pPr>
              <w:ind w:left="0"/>
              <w:jc w:val="both"/>
            </w:pPr>
            <w:r>
              <w:t>Wi-Fi</w:t>
            </w:r>
          </w:p>
        </w:tc>
        <w:tc>
          <w:tcPr>
            <w:tcW w:w="5714" w:type="dxa"/>
          </w:tcPr>
          <w:p w:rsidR="00401052" w:rsidRDefault="0036235A" w:rsidP="00092931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AG device: 1</w:t>
            </w:r>
            <w:r w:rsidR="008D7562">
              <w:rPr>
                <w:color w:val="000000"/>
              </w:rPr>
              <w:t>x</w:t>
            </w:r>
          </w:p>
          <w:p w:rsidR="00401052" w:rsidRDefault="0036235A" w:rsidP="00401052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Laptop: 1x</w:t>
            </w:r>
          </w:p>
          <w:p w:rsidR="00401052" w:rsidRDefault="00401052" w:rsidP="00401052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Processor: </w:t>
            </w:r>
            <w:r w:rsidRPr="00FD7264">
              <w:rPr>
                <w:color w:val="000000"/>
              </w:rPr>
              <w:t>Intel</w:t>
            </w:r>
            <w:r>
              <w:rPr>
                <w:color w:val="000000"/>
              </w:rPr>
              <w:t xml:space="preserve"> Core 2 Duo E6700 or equivalent</w:t>
            </w:r>
          </w:p>
          <w:p w:rsidR="00401052" w:rsidRDefault="00401052" w:rsidP="00401052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RAM: 2 GB</w:t>
            </w:r>
          </w:p>
          <w:p w:rsidR="00401052" w:rsidRDefault="00401052" w:rsidP="00401052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HDD: 100 GB</w:t>
            </w:r>
          </w:p>
          <w:p w:rsidR="00401052" w:rsidRDefault="00401052" w:rsidP="00401052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Network: </w:t>
            </w:r>
            <w:r w:rsidR="009D1E74">
              <w:rPr>
                <w:color w:val="000000"/>
              </w:rPr>
              <w:t xml:space="preserve">Wireless </w:t>
            </w:r>
            <w:r w:rsidRPr="00FD7264">
              <w:rPr>
                <w:color w:val="000000"/>
              </w:rPr>
              <w:t xml:space="preserve">Network Adapter </w:t>
            </w:r>
            <w:r w:rsidR="009D1E74">
              <w:rPr>
                <w:color w:val="000000"/>
              </w:rPr>
              <w:t>supports 802.11/a/b/g/n</w:t>
            </w:r>
          </w:p>
          <w:p w:rsidR="0036235A" w:rsidRDefault="00401052" w:rsidP="0036235A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OS: </w:t>
            </w:r>
            <w:r w:rsidR="0036235A">
              <w:rPr>
                <w:color w:val="000000"/>
              </w:rPr>
              <w:t>Windows 7 64 bit</w:t>
            </w:r>
          </w:p>
          <w:p w:rsidR="00092931" w:rsidRPr="0036235A" w:rsidRDefault="00092931" w:rsidP="0036235A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Software: Wireshark</w:t>
            </w:r>
          </w:p>
          <w:p w:rsidR="00D11DF9" w:rsidRDefault="0036235A" w:rsidP="0036235A">
            <w:pPr>
              <w:pStyle w:val="ListParagraph"/>
              <w:numPr>
                <w:ilvl w:val="0"/>
                <w:numId w:val="37"/>
              </w:numPr>
              <w:ind w:left="252" w:hanging="180"/>
              <w:rPr>
                <w:color w:val="000000"/>
              </w:rPr>
            </w:pPr>
            <w:r>
              <w:rPr>
                <w:color w:val="000000"/>
              </w:rPr>
              <w:t>Mobile device: iPhone 5 / Google Nexus 7</w:t>
            </w:r>
          </w:p>
        </w:tc>
      </w:tr>
      <w:tr w:rsidR="00D11DF9" w:rsidTr="00990F90">
        <w:tc>
          <w:tcPr>
            <w:tcW w:w="2059" w:type="dxa"/>
            <w:vMerge/>
          </w:tcPr>
          <w:p w:rsidR="00D11DF9" w:rsidRDefault="00D11DF9" w:rsidP="009765EC">
            <w:pPr>
              <w:ind w:left="0"/>
              <w:jc w:val="both"/>
              <w:rPr>
                <w:color w:val="000000"/>
              </w:rPr>
            </w:pPr>
          </w:p>
        </w:tc>
        <w:tc>
          <w:tcPr>
            <w:tcW w:w="1407" w:type="dxa"/>
          </w:tcPr>
          <w:p w:rsidR="00D11DF9" w:rsidRDefault="00D11DF9" w:rsidP="009765EC">
            <w:pPr>
              <w:ind w:left="0"/>
              <w:jc w:val="both"/>
            </w:pPr>
            <w:r>
              <w:t>Real-time streaming</w:t>
            </w:r>
          </w:p>
        </w:tc>
        <w:tc>
          <w:tcPr>
            <w:tcW w:w="5714" w:type="dxa"/>
          </w:tcPr>
          <w:p w:rsidR="0082603B" w:rsidRDefault="0082603B" w:rsidP="0082603B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AG device: 1</w:t>
            </w:r>
          </w:p>
          <w:p w:rsidR="00527DD6" w:rsidRDefault="00527DD6" w:rsidP="00527DD6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Media Server: 1x</w:t>
            </w:r>
          </w:p>
          <w:p w:rsidR="00527DD6" w:rsidRDefault="00527DD6" w:rsidP="00527DD6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Processor: </w:t>
            </w:r>
            <w:r w:rsidRPr="00FD7264">
              <w:rPr>
                <w:color w:val="000000"/>
              </w:rPr>
              <w:t>Intel</w:t>
            </w:r>
            <w:r>
              <w:rPr>
                <w:color w:val="000000"/>
              </w:rPr>
              <w:t xml:space="preserve"> Core 2 Duo E6700 or equivalent</w:t>
            </w:r>
          </w:p>
          <w:p w:rsidR="00527DD6" w:rsidRDefault="00527DD6" w:rsidP="00527DD6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RAM: 4 GB</w:t>
            </w:r>
          </w:p>
          <w:p w:rsidR="00527DD6" w:rsidRDefault="00527DD6" w:rsidP="00527DD6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HDD: 100 GB</w:t>
            </w:r>
          </w:p>
          <w:p w:rsidR="00527DD6" w:rsidRDefault="00527DD6" w:rsidP="00527DD6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Network: </w:t>
            </w:r>
            <w:r w:rsidRPr="00FD7264">
              <w:rPr>
                <w:color w:val="000000"/>
              </w:rPr>
              <w:t xml:space="preserve">1000 Gigabit Ethernet Network Adapter </w:t>
            </w:r>
          </w:p>
          <w:p w:rsidR="00527DD6" w:rsidRDefault="00527DD6" w:rsidP="00527DD6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OS: Ubuntu 16 64 bit</w:t>
            </w:r>
          </w:p>
          <w:p w:rsidR="00527DD6" w:rsidRPr="0036235A" w:rsidRDefault="00527DD6" w:rsidP="00527DD6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Software: VLC</w:t>
            </w:r>
          </w:p>
          <w:p w:rsidR="0082603B" w:rsidRDefault="0082603B" w:rsidP="0082603B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Workstation / Laptop: 2x</w:t>
            </w:r>
          </w:p>
          <w:p w:rsidR="0082603B" w:rsidRDefault="0082603B" w:rsidP="0082603B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Processor: </w:t>
            </w:r>
            <w:r w:rsidRPr="00FD7264">
              <w:rPr>
                <w:color w:val="000000"/>
              </w:rPr>
              <w:t>Intel</w:t>
            </w:r>
            <w:r>
              <w:rPr>
                <w:color w:val="000000"/>
              </w:rPr>
              <w:t xml:space="preserve"> Core 2 Duo E6700 or equivalent</w:t>
            </w:r>
          </w:p>
          <w:p w:rsidR="0082603B" w:rsidRDefault="0082603B" w:rsidP="0082603B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RAM: 2 GB</w:t>
            </w:r>
          </w:p>
          <w:p w:rsidR="0082603B" w:rsidRDefault="0082603B" w:rsidP="0082603B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HDD: 100 GB</w:t>
            </w:r>
          </w:p>
          <w:p w:rsidR="0082603B" w:rsidRDefault="0082603B" w:rsidP="0082603B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Network: </w:t>
            </w:r>
            <w:r w:rsidRPr="00FD7264">
              <w:rPr>
                <w:color w:val="000000"/>
              </w:rPr>
              <w:t xml:space="preserve">1000 Gigabit Ethernet Network Adapter </w:t>
            </w:r>
          </w:p>
          <w:p w:rsidR="0082603B" w:rsidRDefault="0082603B" w:rsidP="0082603B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OS: Windows 7 64 bit</w:t>
            </w:r>
          </w:p>
          <w:p w:rsidR="0082603B" w:rsidRPr="0036235A" w:rsidRDefault="0082603B" w:rsidP="0082603B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Software: Wireshark, Chrome, Firefox, Internet Explorer</w:t>
            </w:r>
          </w:p>
          <w:p w:rsidR="0082603B" w:rsidRPr="0082603B" w:rsidRDefault="0082603B" w:rsidP="0082603B">
            <w:pPr>
              <w:tabs>
                <w:tab w:val="left" w:pos="263"/>
              </w:tabs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- Mobile de</w:t>
            </w:r>
            <w:r w:rsidR="005F3CBC">
              <w:rPr>
                <w:color w:val="000000"/>
              </w:rPr>
              <w:t>vice: iPhone 5 / Google Nexus 7</w:t>
            </w:r>
          </w:p>
        </w:tc>
      </w:tr>
      <w:tr w:rsidR="00D11DF9" w:rsidTr="00990F90">
        <w:tc>
          <w:tcPr>
            <w:tcW w:w="2059" w:type="dxa"/>
            <w:vMerge/>
          </w:tcPr>
          <w:p w:rsidR="00D11DF9" w:rsidRDefault="00D11DF9" w:rsidP="009765EC">
            <w:pPr>
              <w:ind w:left="0"/>
              <w:jc w:val="both"/>
              <w:rPr>
                <w:color w:val="000000"/>
              </w:rPr>
            </w:pPr>
          </w:p>
        </w:tc>
        <w:tc>
          <w:tcPr>
            <w:tcW w:w="1407" w:type="dxa"/>
          </w:tcPr>
          <w:p w:rsidR="00D11DF9" w:rsidRDefault="00D11DF9" w:rsidP="009765EC">
            <w:pPr>
              <w:ind w:left="0"/>
              <w:jc w:val="both"/>
            </w:pPr>
            <w:r>
              <w:t>Management</w:t>
            </w:r>
          </w:p>
        </w:tc>
        <w:tc>
          <w:tcPr>
            <w:tcW w:w="5714" w:type="dxa"/>
          </w:tcPr>
          <w:p w:rsidR="009D1E74" w:rsidRDefault="009D1E74" w:rsidP="009D1E74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AG device: 1</w:t>
            </w:r>
          </w:p>
          <w:p w:rsidR="009D1E74" w:rsidRDefault="009D1E74" w:rsidP="009D1E74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Workstation</w:t>
            </w:r>
            <w:r w:rsidR="00655605">
              <w:rPr>
                <w:color w:val="000000"/>
              </w:rPr>
              <w:t xml:space="preserve"> / Laptop</w:t>
            </w:r>
            <w:r>
              <w:rPr>
                <w:color w:val="000000"/>
              </w:rPr>
              <w:t xml:space="preserve">: </w:t>
            </w:r>
            <w:r w:rsidR="00655605">
              <w:rPr>
                <w:color w:val="000000"/>
              </w:rPr>
              <w:t>2</w:t>
            </w:r>
            <w:r>
              <w:rPr>
                <w:color w:val="000000"/>
              </w:rPr>
              <w:t>x</w:t>
            </w:r>
          </w:p>
          <w:p w:rsidR="009D1E74" w:rsidRDefault="009D1E74" w:rsidP="009D1E74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Processor: </w:t>
            </w:r>
            <w:r w:rsidRPr="00FD7264">
              <w:rPr>
                <w:color w:val="000000"/>
              </w:rPr>
              <w:t>Intel</w:t>
            </w:r>
            <w:r>
              <w:rPr>
                <w:color w:val="000000"/>
              </w:rPr>
              <w:t xml:space="preserve"> Core 2 Duo E6700 or equivalent</w:t>
            </w:r>
          </w:p>
          <w:p w:rsidR="009D1E74" w:rsidRDefault="009D1E74" w:rsidP="009D1E74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RAM: 2 GB</w:t>
            </w:r>
          </w:p>
          <w:p w:rsidR="009D1E74" w:rsidRDefault="009D1E74" w:rsidP="009D1E74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HDD: 100 GB</w:t>
            </w:r>
          </w:p>
          <w:p w:rsidR="009D1E74" w:rsidRDefault="009D1E74" w:rsidP="009D1E74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Network: </w:t>
            </w:r>
            <w:r w:rsidRPr="00FD7264">
              <w:rPr>
                <w:color w:val="000000"/>
              </w:rPr>
              <w:t xml:space="preserve">1000 Gigabit Ethernet Network Adapter </w:t>
            </w:r>
          </w:p>
          <w:p w:rsidR="009D1E74" w:rsidRDefault="009D1E74" w:rsidP="009D1E74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OS: Windows 7 64 bit</w:t>
            </w:r>
          </w:p>
          <w:p w:rsidR="009D1E74" w:rsidRPr="0036235A" w:rsidRDefault="009D1E74" w:rsidP="009D1E74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Software: Wireshark, Chrome, Firefox, Internet Explorer</w:t>
            </w:r>
          </w:p>
          <w:p w:rsidR="00D11DF9" w:rsidRPr="009D1E74" w:rsidRDefault="009D1E74" w:rsidP="009D1E74">
            <w:pPr>
              <w:tabs>
                <w:tab w:val="left" w:pos="263"/>
              </w:tabs>
              <w:ind w:left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- Mobile device: iPhone 5 / Google Nexus 7</w:t>
            </w:r>
          </w:p>
        </w:tc>
      </w:tr>
      <w:tr w:rsidR="00D11DF9" w:rsidTr="00990F90">
        <w:tc>
          <w:tcPr>
            <w:tcW w:w="2059" w:type="dxa"/>
          </w:tcPr>
          <w:p w:rsidR="00D11DF9" w:rsidRDefault="00401052" w:rsidP="00401052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System Testing</w:t>
            </w:r>
          </w:p>
        </w:tc>
        <w:tc>
          <w:tcPr>
            <w:tcW w:w="1407" w:type="dxa"/>
          </w:tcPr>
          <w:p w:rsidR="00D11DF9" w:rsidRDefault="00D11DF9" w:rsidP="009765EC">
            <w:pPr>
              <w:ind w:left="0"/>
              <w:jc w:val="both"/>
            </w:pPr>
            <w:r>
              <w:t>All features</w:t>
            </w:r>
          </w:p>
        </w:tc>
        <w:tc>
          <w:tcPr>
            <w:tcW w:w="5714" w:type="dxa"/>
          </w:tcPr>
          <w:p w:rsidR="008F09E6" w:rsidRDefault="008F09E6" w:rsidP="008F09E6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 w:rsidRPr="007D3529">
              <w:rPr>
                <w:color w:val="000000"/>
              </w:rPr>
              <w:t xml:space="preserve">AG device: </w:t>
            </w:r>
            <w:r w:rsidR="005F3CBC"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x </w:t>
            </w:r>
          </w:p>
          <w:p w:rsidR="005F3CBC" w:rsidRDefault="005F3CBC" w:rsidP="008F09E6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Mobile device: iPhone 5 / Google Nexus 7</w:t>
            </w:r>
          </w:p>
          <w:p w:rsidR="008F09E6" w:rsidRPr="00AF6977" w:rsidRDefault="008F09E6" w:rsidP="008F09E6">
            <w:pPr>
              <w:ind w:left="7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- Workstation: </w:t>
            </w:r>
            <w:r w:rsidR="005F3CBC">
              <w:rPr>
                <w:color w:val="000000"/>
              </w:rPr>
              <w:t>6</w:t>
            </w:r>
            <w:r w:rsidRPr="00AF6977">
              <w:rPr>
                <w:color w:val="000000"/>
              </w:rPr>
              <w:t>x</w:t>
            </w:r>
            <w:r w:rsidR="005F3CBC">
              <w:rPr>
                <w:color w:val="000000"/>
              </w:rPr>
              <w:t xml:space="preserve"> + Laptop: 1x</w:t>
            </w:r>
          </w:p>
          <w:p w:rsidR="005F3CBC" w:rsidRDefault="005F3CBC" w:rsidP="005F3CBC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Processor: </w:t>
            </w:r>
            <w:r w:rsidRPr="00FD7264">
              <w:rPr>
                <w:color w:val="000000"/>
              </w:rPr>
              <w:t>Intel</w:t>
            </w:r>
            <w:r>
              <w:rPr>
                <w:color w:val="000000"/>
              </w:rPr>
              <w:t xml:space="preserve"> Core 2 Duo E6700 or equivalent</w:t>
            </w:r>
          </w:p>
          <w:p w:rsidR="005F3CBC" w:rsidRDefault="005F3CBC" w:rsidP="005F3CBC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RAM: 2 GB</w:t>
            </w:r>
          </w:p>
          <w:p w:rsidR="005F3CBC" w:rsidRDefault="005F3CBC" w:rsidP="005F3CBC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HDD: 100 GB</w:t>
            </w:r>
          </w:p>
          <w:p w:rsidR="005F3CBC" w:rsidRDefault="005F3CBC" w:rsidP="005F3CBC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Network: </w:t>
            </w:r>
            <w:r w:rsidRPr="00FD7264">
              <w:rPr>
                <w:color w:val="000000"/>
              </w:rPr>
              <w:t xml:space="preserve">1000 Gigabit Ethernet Network Adapter </w:t>
            </w:r>
            <w:r>
              <w:rPr>
                <w:color w:val="000000"/>
              </w:rPr>
              <w:t xml:space="preserve">+ Wireless </w:t>
            </w:r>
            <w:r w:rsidRPr="00FD7264">
              <w:rPr>
                <w:color w:val="000000"/>
              </w:rPr>
              <w:t xml:space="preserve">Network Adapter </w:t>
            </w:r>
            <w:r>
              <w:rPr>
                <w:color w:val="000000"/>
              </w:rPr>
              <w:t>supports 802.11/a/b/g/n</w:t>
            </w:r>
          </w:p>
          <w:p w:rsidR="005F3CBC" w:rsidRDefault="005F3CBC" w:rsidP="005F3CBC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OS: Windows 7 64 bit</w:t>
            </w:r>
          </w:p>
          <w:p w:rsidR="00D11DF9" w:rsidRPr="00335340" w:rsidRDefault="005F3CBC" w:rsidP="005F3CBC">
            <w:pPr>
              <w:pStyle w:val="ListParagraph"/>
              <w:numPr>
                <w:ilvl w:val="0"/>
                <w:numId w:val="43"/>
              </w:numPr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Software: Wireshark, Chrome, Firefox, Internet Explorer</w:t>
            </w:r>
            <w:r w:rsidR="008D7562">
              <w:rPr>
                <w:color w:val="000000"/>
              </w:rPr>
              <w:t>, Loadrunner</w:t>
            </w:r>
          </w:p>
          <w:p w:rsidR="00335340" w:rsidRDefault="00335340" w:rsidP="00335340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Media Server: 1x</w:t>
            </w:r>
          </w:p>
          <w:p w:rsidR="00335340" w:rsidRDefault="00335340" w:rsidP="00335340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Processor: </w:t>
            </w:r>
            <w:r w:rsidRPr="00FD7264">
              <w:rPr>
                <w:color w:val="000000"/>
              </w:rPr>
              <w:t>Intel</w:t>
            </w:r>
            <w:r>
              <w:rPr>
                <w:color w:val="000000"/>
              </w:rPr>
              <w:t xml:space="preserve"> Core 2 Duo E6700 or equivalent</w:t>
            </w:r>
          </w:p>
          <w:p w:rsidR="00335340" w:rsidRDefault="00335340" w:rsidP="00335340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RAM: 4 GB</w:t>
            </w:r>
          </w:p>
          <w:p w:rsidR="00335340" w:rsidRDefault="00335340" w:rsidP="00335340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HDD: 100 GB</w:t>
            </w:r>
          </w:p>
          <w:p w:rsidR="00335340" w:rsidRDefault="00335340" w:rsidP="00335340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Network: </w:t>
            </w:r>
            <w:r w:rsidRPr="00FD7264">
              <w:rPr>
                <w:color w:val="000000"/>
              </w:rPr>
              <w:t xml:space="preserve">1000 Gigabit Ethernet Network Adapter </w:t>
            </w:r>
          </w:p>
          <w:p w:rsidR="00335340" w:rsidRDefault="00335340" w:rsidP="00335340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OS: Ubuntu 16 64 bit</w:t>
            </w:r>
          </w:p>
          <w:p w:rsidR="00335340" w:rsidRDefault="00335340" w:rsidP="00335340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Software: VLC</w:t>
            </w:r>
          </w:p>
          <w:p w:rsidR="0051639D" w:rsidRDefault="0051639D" w:rsidP="0051639D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Web server / FTP server: 2x</w:t>
            </w:r>
          </w:p>
          <w:p w:rsidR="0051639D" w:rsidRDefault="0051639D" w:rsidP="0051639D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Processor: </w:t>
            </w:r>
            <w:r w:rsidRPr="00FD7264">
              <w:rPr>
                <w:color w:val="000000"/>
              </w:rPr>
              <w:t>Intel</w:t>
            </w:r>
            <w:r>
              <w:rPr>
                <w:color w:val="000000"/>
              </w:rPr>
              <w:t xml:space="preserve"> Core 2 Duo E6700 or equivalent</w:t>
            </w:r>
          </w:p>
          <w:p w:rsidR="0051639D" w:rsidRDefault="0051639D" w:rsidP="0051639D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RAM: 2 GB</w:t>
            </w:r>
          </w:p>
          <w:p w:rsidR="0051639D" w:rsidRDefault="0051639D" w:rsidP="0051639D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HDD: 100 GB</w:t>
            </w:r>
          </w:p>
          <w:p w:rsidR="0051639D" w:rsidRDefault="0051639D" w:rsidP="0051639D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Network: </w:t>
            </w:r>
            <w:r w:rsidRPr="00FD7264">
              <w:rPr>
                <w:color w:val="000000"/>
              </w:rPr>
              <w:t xml:space="preserve">1000 Gigabit Ethernet Network Adapter </w:t>
            </w:r>
          </w:p>
          <w:p w:rsidR="003373DE" w:rsidRDefault="0051639D" w:rsidP="003373DE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OS: CentOS 6.5</w:t>
            </w:r>
          </w:p>
          <w:p w:rsidR="0051639D" w:rsidRPr="003373DE" w:rsidRDefault="0051639D" w:rsidP="003373DE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 w:rsidRPr="003373DE">
              <w:rPr>
                <w:color w:val="000000"/>
              </w:rPr>
              <w:t>Software: vsftpd, nodejs, npm, tcpdump</w:t>
            </w:r>
          </w:p>
          <w:p w:rsidR="003B6178" w:rsidRDefault="003B6178" w:rsidP="003B6178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Linksys E2500 Router: 1x</w:t>
            </w:r>
          </w:p>
          <w:p w:rsidR="008D7562" w:rsidRDefault="008D7562" w:rsidP="008D7562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Cisco Catalyst 2950 Series Switches: 1x</w:t>
            </w:r>
          </w:p>
          <w:p w:rsidR="008D7562" w:rsidRPr="008D7562" w:rsidRDefault="008D7562" w:rsidP="008D7562">
            <w:pPr>
              <w:ind w:left="72"/>
              <w:jc w:val="both"/>
              <w:rPr>
                <w:color w:val="000000"/>
              </w:rPr>
            </w:pPr>
          </w:p>
          <w:p w:rsidR="003B6178" w:rsidRPr="0051639D" w:rsidRDefault="003B6178" w:rsidP="0051639D">
            <w:pPr>
              <w:ind w:left="360"/>
              <w:jc w:val="both"/>
              <w:rPr>
                <w:color w:val="000000"/>
              </w:rPr>
            </w:pPr>
          </w:p>
          <w:p w:rsidR="00335340" w:rsidRPr="00335340" w:rsidRDefault="00335340" w:rsidP="00335340">
            <w:pPr>
              <w:ind w:left="0"/>
              <w:jc w:val="both"/>
              <w:rPr>
                <w:b/>
                <w:color w:val="000000"/>
              </w:rPr>
            </w:pPr>
          </w:p>
        </w:tc>
      </w:tr>
      <w:tr w:rsidR="00401052" w:rsidTr="00990F90">
        <w:tc>
          <w:tcPr>
            <w:tcW w:w="2059" w:type="dxa"/>
          </w:tcPr>
          <w:p w:rsidR="00401052" w:rsidRDefault="00401052" w:rsidP="00401052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Automation testing</w:t>
            </w:r>
          </w:p>
        </w:tc>
        <w:tc>
          <w:tcPr>
            <w:tcW w:w="1407" w:type="dxa"/>
          </w:tcPr>
          <w:p w:rsidR="00401052" w:rsidRDefault="001A77E6" w:rsidP="009765EC">
            <w:pPr>
              <w:ind w:left="0"/>
              <w:jc w:val="both"/>
            </w:pPr>
            <w:r>
              <w:t>Webpage and command line interface</w:t>
            </w:r>
          </w:p>
        </w:tc>
        <w:tc>
          <w:tcPr>
            <w:tcW w:w="5714" w:type="dxa"/>
          </w:tcPr>
          <w:p w:rsidR="00AF6977" w:rsidRDefault="009D1E74" w:rsidP="00AF6977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 w:rsidRPr="007D3529">
              <w:rPr>
                <w:color w:val="000000"/>
              </w:rPr>
              <w:t xml:space="preserve">AG device: </w:t>
            </w:r>
            <w:r>
              <w:rPr>
                <w:color w:val="000000"/>
              </w:rPr>
              <w:t xml:space="preserve">1x </w:t>
            </w:r>
          </w:p>
          <w:p w:rsidR="009D1E74" w:rsidRPr="00AF6977" w:rsidRDefault="00AF6977" w:rsidP="00AF6977">
            <w:pPr>
              <w:ind w:left="72"/>
              <w:jc w:val="both"/>
              <w:rPr>
                <w:color w:val="000000"/>
              </w:rPr>
            </w:pPr>
            <w:r>
              <w:rPr>
                <w:color w:val="000000"/>
              </w:rPr>
              <w:t>- Workstation</w:t>
            </w:r>
            <w:r w:rsidR="003F3372">
              <w:rPr>
                <w:color w:val="000000"/>
              </w:rPr>
              <w:t xml:space="preserve"> for automation testing</w:t>
            </w:r>
            <w:r>
              <w:rPr>
                <w:color w:val="000000"/>
              </w:rPr>
              <w:t>: 1</w:t>
            </w:r>
            <w:r w:rsidR="009D1E74" w:rsidRPr="00AF6977">
              <w:rPr>
                <w:color w:val="000000"/>
              </w:rPr>
              <w:t>x</w:t>
            </w:r>
          </w:p>
          <w:p w:rsidR="009D1E74" w:rsidRDefault="009D1E74" w:rsidP="009D1E74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Processor: </w:t>
            </w:r>
            <w:r w:rsidRPr="00FD7264">
              <w:rPr>
                <w:color w:val="000000"/>
              </w:rPr>
              <w:t>Intel</w:t>
            </w:r>
            <w:r>
              <w:rPr>
                <w:color w:val="000000"/>
              </w:rPr>
              <w:t xml:space="preserve"> Core i5-750 or equivalent</w:t>
            </w:r>
          </w:p>
          <w:p w:rsidR="009D1E74" w:rsidRDefault="009D1E74" w:rsidP="009D1E74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RAM: 8 GB</w:t>
            </w:r>
          </w:p>
          <w:p w:rsidR="009D1E74" w:rsidRDefault="009D1E74" w:rsidP="009D1E74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HDD: 100 GB</w:t>
            </w:r>
          </w:p>
          <w:p w:rsidR="009D1E74" w:rsidRPr="00764793" w:rsidRDefault="009D1E74" w:rsidP="00764793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Network: </w:t>
            </w:r>
            <w:r w:rsidRPr="00FD7264">
              <w:rPr>
                <w:color w:val="000000"/>
              </w:rPr>
              <w:t xml:space="preserve">1000 Gigabit Ethernet Network Adapter </w:t>
            </w:r>
            <w:r w:rsidR="00764793">
              <w:rPr>
                <w:color w:val="000000"/>
              </w:rPr>
              <w:t xml:space="preserve">and Wireless </w:t>
            </w:r>
            <w:r w:rsidR="00764793" w:rsidRPr="00FD7264">
              <w:rPr>
                <w:color w:val="000000"/>
              </w:rPr>
              <w:t xml:space="preserve">Network Adapter </w:t>
            </w:r>
            <w:r w:rsidR="00764793">
              <w:rPr>
                <w:color w:val="000000"/>
              </w:rPr>
              <w:t>supports 802.11/a/b/g/n</w:t>
            </w:r>
          </w:p>
          <w:p w:rsidR="009D1E74" w:rsidRPr="009D1E74" w:rsidRDefault="009D1E74" w:rsidP="009D1E74">
            <w:pPr>
              <w:pStyle w:val="ListParagraph"/>
              <w:numPr>
                <w:ilvl w:val="0"/>
                <w:numId w:val="43"/>
              </w:numPr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OS: Windows 7 64 bit</w:t>
            </w:r>
          </w:p>
          <w:p w:rsidR="00401052" w:rsidRPr="003F3372" w:rsidRDefault="009D1E74" w:rsidP="009D1E74">
            <w:pPr>
              <w:pStyle w:val="ListParagraph"/>
              <w:numPr>
                <w:ilvl w:val="0"/>
                <w:numId w:val="43"/>
              </w:numPr>
              <w:jc w:val="both"/>
              <w:rPr>
                <w:b/>
                <w:color w:val="000000"/>
              </w:rPr>
            </w:pPr>
            <w:r w:rsidRPr="00092931">
              <w:rPr>
                <w:color w:val="000000"/>
              </w:rPr>
              <w:t>Software: Wireshark 2.2.3</w:t>
            </w:r>
            <w:r>
              <w:rPr>
                <w:color w:val="000000"/>
              </w:rPr>
              <w:t xml:space="preserve">, Eclipse IDE, JDK 8, TestNG, Selenium Chrome/Firefox/IE WebDriver, </w:t>
            </w:r>
            <w:r w:rsidR="00063C14">
              <w:rPr>
                <w:color w:val="000000"/>
              </w:rPr>
              <w:t>Jenkins, Ant.</w:t>
            </w:r>
          </w:p>
          <w:p w:rsidR="003F3372" w:rsidRDefault="003F3372" w:rsidP="003F3372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 w:rsidRPr="007D3529">
              <w:rPr>
                <w:color w:val="000000"/>
              </w:rPr>
              <w:t xml:space="preserve">AG device: </w:t>
            </w:r>
            <w:r>
              <w:rPr>
                <w:color w:val="000000"/>
              </w:rPr>
              <w:t xml:space="preserve">4x </w:t>
            </w:r>
          </w:p>
          <w:p w:rsidR="003F3372" w:rsidRDefault="003F3372" w:rsidP="003F3372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Mobile device: iPhone 5 / Google Nexus 7</w:t>
            </w:r>
          </w:p>
          <w:p w:rsidR="003F3372" w:rsidRPr="00AF6977" w:rsidRDefault="003F3372" w:rsidP="003F3372">
            <w:pPr>
              <w:ind w:left="72"/>
              <w:jc w:val="both"/>
              <w:rPr>
                <w:color w:val="000000"/>
              </w:rPr>
            </w:pPr>
            <w:r>
              <w:rPr>
                <w:color w:val="000000"/>
              </w:rPr>
              <w:t>- Workstation: 6</w:t>
            </w:r>
            <w:r w:rsidRPr="00AF6977">
              <w:rPr>
                <w:color w:val="000000"/>
              </w:rPr>
              <w:t>x</w:t>
            </w:r>
            <w:r>
              <w:rPr>
                <w:color w:val="000000"/>
              </w:rPr>
              <w:t xml:space="preserve"> + Laptop: 1x</w:t>
            </w:r>
          </w:p>
          <w:p w:rsidR="003F3372" w:rsidRDefault="003F3372" w:rsidP="003F3372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Processor: </w:t>
            </w:r>
            <w:r w:rsidRPr="00FD7264">
              <w:rPr>
                <w:color w:val="000000"/>
              </w:rPr>
              <w:t>Intel</w:t>
            </w:r>
            <w:r>
              <w:rPr>
                <w:color w:val="000000"/>
              </w:rPr>
              <w:t xml:space="preserve"> Core 2 Duo E6700 or equivalent</w:t>
            </w:r>
          </w:p>
          <w:p w:rsidR="003F3372" w:rsidRDefault="003F3372" w:rsidP="003F3372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RAM: 2 GB</w:t>
            </w:r>
          </w:p>
          <w:p w:rsidR="003F3372" w:rsidRDefault="003F3372" w:rsidP="003F3372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HDD: 100 GB</w:t>
            </w:r>
          </w:p>
          <w:p w:rsidR="003F3372" w:rsidRDefault="003F3372" w:rsidP="003F3372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Network: </w:t>
            </w:r>
            <w:r w:rsidRPr="00FD7264">
              <w:rPr>
                <w:color w:val="000000"/>
              </w:rPr>
              <w:t xml:space="preserve">1000 Gigabit Ethernet Network Adapter </w:t>
            </w:r>
            <w:r>
              <w:rPr>
                <w:color w:val="000000"/>
              </w:rPr>
              <w:t xml:space="preserve">+ Wireless </w:t>
            </w:r>
            <w:r w:rsidRPr="00FD7264">
              <w:rPr>
                <w:color w:val="000000"/>
              </w:rPr>
              <w:t xml:space="preserve">Network Adapter </w:t>
            </w:r>
            <w:r>
              <w:rPr>
                <w:color w:val="000000"/>
              </w:rPr>
              <w:t>supports 802.11/a/b/g/n</w:t>
            </w:r>
          </w:p>
          <w:p w:rsidR="003F3372" w:rsidRDefault="003F3372" w:rsidP="003F3372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OS: Windows 7 64 bit</w:t>
            </w:r>
          </w:p>
          <w:p w:rsidR="003F3372" w:rsidRPr="00335340" w:rsidRDefault="003F3372" w:rsidP="003F3372">
            <w:pPr>
              <w:pStyle w:val="ListParagraph"/>
              <w:numPr>
                <w:ilvl w:val="0"/>
                <w:numId w:val="43"/>
              </w:numPr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Software: Wireshark, Chrome, Firefox, Internet Explorer, Loadrunner</w:t>
            </w:r>
          </w:p>
          <w:p w:rsidR="003F3372" w:rsidRDefault="003F3372" w:rsidP="003F3372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Media Server: 1x</w:t>
            </w:r>
          </w:p>
          <w:p w:rsidR="003F3372" w:rsidRDefault="003F3372" w:rsidP="003F3372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Processor: </w:t>
            </w:r>
            <w:r w:rsidRPr="00FD7264">
              <w:rPr>
                <w:color w:val="000000"/>
              </w:rPr>
              <w:t>Intel</w:t>
            </w:r>
            <w:r>
              <w:rPr>
                <w:color w:val="000000"/>
              </w:rPr>
              <w:t xml:space="preserve"> Core 2 Duo E6700 or equivalent</w:t>
            </w:r>
          </w:p>
          <w:p w:rsidR="003F3372" w:rsidRDefault="003F3372" w:rsidP="003F3372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RAM: 4 GB</w:t>
            </w:r>
          </w:p>
          <w:p w:rsidR="003F3372" w:rsidRDefault="003F3372" w:rsidP="003F3372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HDD: 100 GB</w:t>
            </w:r>
          </w:p>
          <w:p w:rsidR="003F3372" w:rsidRDefault="003F3372" w:rsidP="003F3372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Network: </w:t>
            </w:r>
            <w:r w:rsidRPr="00FD7264">
              <w:rPr>
                <w:color w:val="000000"/>
              </w:rPr>
              <w:t xml:space="preserve">1000 Gigabit Ethernet Network Adapter </w:t>
            </w:r>
          </w:p>
          <w:p w:rsidR="003F3372" w:rsidRDefault="003F3372" w:rsidP="003F3372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OS: Ubuntu 16 64 bit</w:t>
            </w:r>
          </w:p>
          <w:p w:rsidR="003F3372" w:rsidRDefault="003F3372" w:rsidP="003F3372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Software: VLC</w:t>
            </w:r>
          </w:p>
          <w:p w:rsidR="003F3372" w:rsidRDefault="003F3372" w:rsidP="003F3372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Web server / FTP server: 2x</w:t>
            </w:r>
          </w:p>
          <w:p w:rsidR="003F3372" w:rsidRDefault="003F3372" w:rsidP="003F3372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Processor: </w:t>
            </w:r>
            <w:r w:rsidRPr="00FD7264">
              <w:rPr>
                <w:color w:val="000000"/>
              </w:rPr>
              <w:t>Intel</w:t>
            </w:r>
            <w:r>
              <w:rPr>
                <w:color w:val="000000"/>
              </w:rPr>
              <w:t xml:space="preserve"> Core 2 Duo E6700 or equivalent</w:t>
            </w:r>
          </w:p>
          <w:p w:rsidR="003F3372" w:rsidRDefault="003F3372" w:rsidP="003F3372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RAM: 2 GB</w:t>
            </w:r>
          </w:p>
          <w:p w:rsidR="003F3372" w:rsidRDefault="003F3372" w:rsidP="003F3372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HDD: 100 GB</w:t>
            </w:r>
          </w:p>
          <w:p w:rsidR="003F3372" w:rsidRDefault="003F3372" w:rsidP="003F3372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Network: </w:t>
            </w:r>
            <w:r w:rsidRPr="00FD7264">
              <w:rPr>
                <w:color w:val="000000"/>
              </w:rPr>
              <w:t xml:space="preserve">1000 Gigabit Ethernet Network Adapter </w:t>
            </w:r>
          </w:p>
          <w:p w:rsidR="003F3372" w:rsidRDefault="003F3372" w:rsidP="003F3372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OS: CentOS 6.5</w:t>
            </w:r>
          </w:p>
          <w:p w:rsidR="003F3372" w:rsidRPr="003373DE" w:rsidRDefault="003F3372" w:rsidP="003F3372">
            <w:pPr>
              <w:pStyle w:val="ListParagraph"/>
              <w:numPr>
                <w:ilvl w:val="0"/>
                <w:numId w:val="43"/>
              </w:numPr>
              <w:jc w:val="both"/>
              <w:rPr>
                <w:color w:val="000000"/>
              </w:rPr>
            </w:pPr>
            <w:r w:rsidRPr="003373DE">
              <w:rPr>
                <w:color w:val="000000"/>
              </w:rPr>
              <w:t>Software: vsftpd, nodejs, npm, tcpdump</w:t>
            </w:r>
          </w:p>
          <w:p w:rsidR="003F3372" w:rsidRDefault="003F3372" w:rsidP="003F3372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Linksys E2500 Router: 1x</w:t>
            </w:r>
          </w:p>
          <w:p w:rsidR="003F3372" w:rsidRDefault="003F3372" w:rsidP="003F3372">
            <w:pPr>
              <w:pStyle w:val="ListParagraph"/>
              <w:numPr>
                <w:ilvl w:val="0"/>
                <w:numId w:val="37"/>
              </w:numPr>
              <w:ind w:left="252" w:hanging="180"/>
              <w:jc w:val="both"/>
              <w:rPr>
                <w:color w:val="000000"/>
              </w:rPr>
            </w:pPr>
            <w:r>
              <w:rPr>
                <w:color w:val="000000"/>
              </w:rPr>
              <w:t>Cisco Catalyst 2950 Series Switches: 1x</w:t>
            </w:r>
          </w:p>
          <w:p w:rsidR="003F3372" w:rsidRPr="003F3372" w:rsidRDefault="003F3372" w:rsidP="003F3372">
            <w:pPr>
              <w:ind w:left="0"/>
              <w:jc w:val="both"/>
              <w:rPr>
                <w:b/>
                <w:color w:val="000000"/>
              </w:rPr>
            </w:pPr>
          </w:p>
        </w:tc>
      </w:tr>
    </w:tbl>
    <w:p w:rsidR="00D11DF9" w:rsidRDefault="00D11DF9" w:rsidP="00D11DF9">
      <w:pPr>
        <w:pStyle w:val="Caption"/>
        <w:jc w:val="center"/>
        <w:rPr>
          <w:b/>
          <w:bCs/>
          <w:color w:val="000000"/>
          <w:sz w:val="24"/>
        </w:rPr>
      </w:pPr>
      <w:bookmarkStart w:id="26" w:name="_Toc430035557"/>
      <w:r w:rsidRPr="00037D47">
        <w:rPr>
          <w:b/>
          <w:sz w:val="24"/>
        </w:rPr>
        <w:t xml:space="preserve">Table </w:t>
      </w:r>
      <w:r w:rsidRPr="00037D47">
        <w:rPr>
          <w:b/>
          <w:sz w:val="24"/>
        </w:rPr>
        <w:fldChar w:fldCharType="begin"/>
      </w:r>
      <w:r w:rsidRPr="00037D47">
        <w:rPr>
          <w:b/>
          <w:sz w:val="24"/>
        </w:rPr>
        <w:instrText xml:space="preserve"> SEQ Table \* ARABIC </w:instrText>
      </w:r>
      <w:r w:rsidRPr="00037D47">
        <w:rPr>
          <w:b/>
          <w:sz w:val="24"/>
        </w:rPr>
        <w:fldChar w:fldCharType="separate"/>
      </w:r>
      <w:r>
        <w:rPr>
          <w:b/>
          <w:noProof/>
          <w:sz w:val="24"/>
        </w:rPr>
        <w:t>1</w:t>
      </w:r>
      <w:r w:rsidRPr="00037D47">
        <w:rPr>
          <w:b/>
          <w:sz w:val="24"/>
        </w:rPr>
        <w:fldChar w:fldCharType="end"/>
      </w:r>
      <w:r w:rsidRPr="00037D47">
        <w:rPr>
          <w:b/>
          <w:bCs/>
          <w:color w:val="000000"/>
          <w:sz w:val="24"/>
        </w:rPr>
        <w:t xml:space="preserve"> </w:t>
      </w:r>
      <w:r>
        <w:rPr>
          <w:b/>
          <w:bCs/>
          <w:color w:val="000000"/>
          <w:sz w:val="24"/>
        </w:rPr>
        <w:t xml:space="preserve">- </w:t>
      </w:r>
      <w:r w:rsidRPr="00037D47">
        <w:rPr>
          <w:b/>
          <w:bCs/>
          <w:color w:val="000000"/>
          <w:sz w:val="24"/>
        </w:rPr>
        <w:t>Test Environment Requirements</w:t>
      </w:r>
      <w:bookmarkEnd w:id="26"/>
    </w:p>
    <w:p w:rsidR="00BB695F" w:rsidRDefault="00BB695F" w:rsidP="00BB695F">
      <w:pPr>
        <w:rPr>
          <w:lang w:val="en-GB"/>
        </w:rPr>
      </w:pPr>
    </w:p>
    <w:p w:rsidR="00BB695F" w:rsidRDefault="00BB695F" w:rsidP="00BB695F">
      <w:pPr>
        <w:rPr>
          <w:lang w:val="en-GB"/>
        </w:rPr>
      </w:pPr>
    </w:p>
    <w:p w:rsidR="00BB695F" w:rsidRDefault="00BB695F" w:rsidP="00BB695F">
      <w:pPr>
        <w:rPr>
          <w:lang w:val="en-GB"/>
        </w:rPr>
      </w:pPr>
    </w:p>
    <w:p w:rsidR="00BB695F" w:rsidRDefault="00BB695F" w:rsidP="00BB695F">
      <w:pPr>
        <w:rPr>
          <w:lang w:val="en-GB"/>
        </w:rPr>
      </w:pPr>
    </w:p>
    <w:p w:rsidR="00BB695F" w:rsidRDefault="00BB695F" w:rsidP="00BB695F">
      <w:pPr>
        <w:rPr>
          <w:lang w:val="en-GB"/>
        </w:rPr>
      </w:pPr>
    </w:p>
    <w:p w:rsidR="00BB695F" w:rsidRDefault="00BB695F" w:rsidP="00BB695F">
      <w:pPr>
        <w:rPr>
          <w:lang w:val="en-GB"/>
        </w:rPr>
      </w:pPr>
    </w:p>
    <w:p w:rsidR="00BB695F" w:rsidRDefault="00BB695F" w:rsidP="00BB695F">
      <w:pPr>
        <w:rPr>
          <w:lang w:val="en-GB"/>
        </w:rPr>
      </w:pPr>
    </w:p>
    <w:p w:rsidR="00BB695F" w:rsidRDefault="00BB695F" w:rsidP="00BB695F">
      <w:pPr>
        <w:rPr>
          <w:lang w:val="en-GB"/>
        </w:rPr>
      </w:pPr>
    </w:p>
    <w:p w:rsidR="00BB695F" w:rsidRDefault="00BB695F" w:rsidP="00BB695F">
      <w:pPr>
        <w:rPr>
          <w:lang w:val="en-GB"/>
        </w:rPr>
      </w:pPr>
    </w:p>
    <w:p w:rsidR="00BB695F" w:rsidRDefault="00BB695F" w:rsidP="00BB695F">
      <w:pPr>
        <w:rPr>
          <w:lang w:val="en-GB"/>
        </w:rPr>
      </w:pPr>
    </w:p>
    <w:p w:rsidR="00BB695F" w:rsidRDefault="00BB695F" w:rsidP="00BB695F">
      <w:pPr>
        <w:rPr>
          <w:lang w:val="en-GB"/>
        </w:rPr>
      </w:pPr>
    </w:p>
    <w:p w:rsidR="00BB695F" w:rsidRPr="00BB695F" w:rsidRDefault="00BB695F" w:rsidP="00BB695F">
      <w:pPr>
        <w:rPr>
          <w:lang w:val="en-GB"/>
        </w:rPr>
      </w:pPr>
    </w:p>
    <w:p w:rsidR="00AF1B6C" w:rsidRPr="004F4707" w:rsidRDefault="00AF1B6C" w:rsidP="00AF1B6C">
      <w:pPr>
        <w:pStyle w:val="Heading2"/>
        <w:rPr>
          <w:bCs/>
          <w:color w:val="000000" w:themeColor="text1"/>
        </w:rPr>
      </w:pPr>
      <w:bookmarkStart w:id="27" w:name="_Toc470752247"/>
      <w:r w:rsidRPr="004F4707">
        <w:rPr>
          <w:bCs/>
          <w:color w:val="000000" w:themeColor="text1"/>
        </w:rPr>
        <w:t>Test Environment Setup</w:t>
      </w:r>
      <w:bookmarkEnd w:id="27"/>
    </w:p>
    <w:tbl>
      <w:tblPr>
        <w:tblStyle w:val="TableGrid"/>
        <w:tblW w:w="0" w:type="auto"/>
        <w:tblInd w:w="558" w:type="dxa"/>
        <w:tblLayout w:type="fixed"/>
        <w:tblLook w:val="04A0" w:firstRow="1" w:lastRow="0" w:firstColumn="1" w:lastColumn="0" w:noHBand="0" w:noVBand="1"/>
      </w:tblPr>
      <w:tblGrid>
        <w:gridCol w:w="1440"/>
        <w:gridCol w:w="4860"/>
        <w:gridCol w:w="2880"/>
      </w:tblGrid>
      <w:tr w:rsidR="000915BA" w:rsidTr="000532A7">
        <w:trPr>
          <w:trHeight w:val="458"/>
        </w:trPr>
        <w:tc>
          <w:tcPr>
            <w:tcW w:w="1440" w:type="dxa"/>
            <w:shd w:val="clear" w:color="auto" w:fill="BFBFBF" w:themeFill="background1" w:themeFillShade="BF"/>
          </w:tcPr>
          <w:p w:rsidR="000915BA" w:rsidRPr="00E62154" w:rsidRDefault="000915BA" w:rsidP="009765EC">
            <w:pPr>
              <w:ind w:left="61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Features</w:t>
            </w:r>
          </w:p>
        </w:tc>
        <w:tc>
          <w:tcPr>
            <w:tcW w:w="4860" w:type="dxa"/>
            <w:shd w:val="clear" w:color="auto" w:fill="BFBFBF" w:themeFill="background1" w:themeFillShade="BF"/>
          </w:tcPr>
          <w:p w:rsidR="000915BA" w:rsidRPr="00652273" w:rsidRDefault="000915BA" w:rsidP="009765EC">
            <w:pPr>
              <w:ind w:left="61"/>
              <w:jc w:val="center"/>
              <w:rPr>
                <w:b/>
                <w:color w:val="000000"/>
              </w:rPr>
            </w:pPr>
            <w:r w:rsidRPr="00652273">
              <w:rPr>
                <w:b/>
                <w:color w:val="000000"/>
              </w:rPr>
              <w:t>Network diagram</w:t>
            </w:r>
          </w:p>
        </w:tc>
        <w:tc>
          <w:tcPr>
            <w:tcW w:w="2880" w:type="dxa"/>
            <w:shd w:val="clear" w:color="auto" w:fill="BFBFBF" w:themeFill="background1" w:themeFillShade="BF"/>
          </w:tcPr>
          <w:p w:rsidR="000915BA" w:rsidRPr="00652273" w:rsidRDefault="000915BA" w:rsidP="009765EC">
            <w:pPr>
              <w:ind w:left="0"/>
              <w:jc w:val="center"/>
              <w:rPr>
                <w:b/>
                <w:color w:val="000000"/>
              </w:rPr>
            </w:pPr>
            <w:r w:rsidRPr="00652273">
              <w:rPr>
                <w:b/>
                <w:color w:val="000000"/>
              </w:rPr>
              <w:t>Note</w:t>
            </w:r>
          </w:p>
        </w:tc>
      </w:tr>
      <w:tr w:rsidR="000915BA" w:rsidTr="000532A7">
        <w:tc>
          <w:tcPr>
            <w:tcW w:w="1440" w:type="dxa"/>
          </w:tcPr>
          <w:p w:rsidR="000915BA" w:rsidRDefault="000915BA" w:rsidP="005158DC">
            <w:pPr>
              <w:ind w:left="0"/>
              <w:rPr>
                <w:noProof/>
                <w:color w:val="000000"/>
              </w:rPr>
            </w:pPr>
            <w:r>
              <w:rPr>
                <w:color w:val="000000"/>
              </w:rPr>
              <w:t xml:space="preserve">Switching </w:t>
            </w:r>
          </w:p>
        </w:tc>
        <w:tc>
          <w:tcPr>
            <w:tcW w:w="4860" w:type="dxa"/>
          </w:tcPr>
          <w:p w:rsidR="00986D07" w:rsidRDefault="00BB695F" w:rsidP="00BB695F">
            <w:pPr>
              <w:ind w:left="0"/>
              <w:jc w:val="center"/>
              <w:rPr>
                <w:color w:val="000000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0336A092" wp14:editId="61BAC1DA">
                  <wp:extent cx="1898650" cy="10952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382" cy="1105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36CD" w:rsidRDefault="00506525" w:rsidP="008736CD">
            <w:pPr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Scenario 1</w:t>
            </w:r>
          </w:p>
          <w:p w:rsidR="00506525" w:rsidRDefault="00506525" w:rsidP="008736CD">
            <w:pPr>
              <w:ind w:left="0"/>
              <w:jc w:val="center"/>
              <w:rPr>
                <w:color w:val="000000"/>
              </w:rPr>
            </w:pPr>
          </w:p>
          <w:p w:rsidR="00506525" w:rsidRDefault="00506525" w:rsidP="008736CD">
            <w:pPr>
              <w:ind w:left="0"/>
              <w:jc w:val="center"/>
              <w:rPr>
                <w:color w:val="000000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4177B8A4" wp14:editId="4B78F7EB">
                  <wp:extent cx="1692910" cy="126106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590" cy="129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6525" w:rsidRDefault="00506525" w:rsidP="008736CD">
            <w:pPr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Scenario 2</w:t>
            </w:r>
          </w:p>
        </w:tc>
        <w:tc>
          <w:tcPr>
            <w:tcW w:w="2880" w:type="dxa"/>
          </w:tcPr>
          <w:p w:rsidR="00BB695F" w:rsidRDefault="000A6ED2" w:rsidP="00EA4202">
            <w:pPr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- Scenario 2 </w:t>
            </w:r>
            <w:r w:rsidR="00EA4202">
              <w:rPr>
                <w:color w:val="000000"/>
              </w:rPr>
              <w:t>diagram</w:t>
            </w:r>
            <w:r>
              <w:rPr>
                <w:color w:val="000000"/>
              </w:rPr>
              <w:t xml:space="preserve"> test</w:t>
            </w:r>
            <w:r w:rsidR="00EA4202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Switching function on AG device alongside with another </w:t>
            </w:r>
            <w:r w:rsidR="00775446">
              <w:rPr>
                <w:color w:val="000000"/>
              </w:rPr>
              <w:t>s</w:t>
            </w:r>
            <w:r>
              <w:rPr>
                <w:color w:val="000000"/>
              </w:rPr>
              <w:t>witch</w:t>
            </w:r>
          </w:p>
        </w:tc>
      </w:tr>
      <w:tr w:rsidR="003D3543" w:rsidTr="000532A7">
        <w:tc>
          <w:tcPr>
            <w:tcW w:w="1440" w:type="dxa"/>
          </w:tcPr>
          <w:p w:rsidR="003D3543" w:rsidRDefault="003D3543" w:rsidP="005158DC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VLAN</w:t>
            </w:r>
          </w:p>
        </w:tc>
        <w:tc>
          <w:tcPr>
            <w:tcW w:w="4860" w:type="dxa"/>
          </w:tcPr>
          <w:p w:rsidR="003D3543" w:rsidRDefault="00BB695F" w:rsidP="009765EC">
            <w:pPr>
              <w:ind w:left="0"/>
              <w:jc w:val="center"/>
              <w:rPr>
                <w:color w:val="000000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A1CFE32" wp14:editId="6B49377F">
                  <wp:extent cx="2260600" cy="13017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0" cy="130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153B" w:rsidRDefault="0008153B" w:rsidP="009765EC">
            <w:pPr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Scenario 1</w:t>
            </w:r>
          </w:p>
          <w:p w:rsidR="008736CD" w:rsidRDefault="0008153B" w:rsidP="009765EC">
            <w:pPr>
              <w:ind w:left="0"/>
              <w:jc w:val="center"/>
              <w:rPr>
                <w:color w:val="000000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89D41B5" wp14:editId="3274B8A9">
                  <wp:extent cx="1873250" cy="17653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250" cy="176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153B" w:rsidRDefault="0008153B" w:rsidP="009765EC">
            <w:pPr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Scenario 2</w:t>
            </w:r>
          </w:p>
        </w:tc>
        <w:tc>
          <w:tcPr>
            <w:tcW w:w="2880" w:type="dxa"/>
          </w:tcPr>
          <w:p w:rsidR="003D3543" w:rsidRDefault="0093295B" w:rsidP="00460B86">
            <w:pPr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="008C7ED6">
              <w:rPr>
                <w:color w:val="000000"/>
              </w:rPr>
              <w:t>Scenario 1 and Scenario 2 diagrams test Switching and VLAN</w:t>
            </w:r>
            <w:r w:rsidR="00E937B1">
              <w:rPr>
                <w:color w:val="000000"/>
              </w:rPr>
              <w:t xml:space="preserve"> </w:t>
            </w:r>
            <w:r w:rsidR="0089796C">
              <w:rPr>
                <w:color w:val="000000"/>
              </w:rPr>
              <w:t>functions</w:t>
            </w:r>
          </w:p>
        </w:tc>
      </w:tr>
      <w:tr w:rsidR="000915BA" w:rsidTr="000532A7">
        <w:tc>
          <w:tcPr>
            <w:tcW w:w="1440" w:type="dxa"/>
          </w:tcPr>
          <w:p w:rsidR="000915BA" w:rsidRDefault="000915BA" w:rsidP="009765EC">
            <w:pPr>
              <w:ind w:left="0"/>
              <w:rPr>
                <w:noProof/>
                <w:color w:val="000000"/>
              </w:rPr>
            </w:pPr>
            <w:r>
              <w:rPr>
                <w:color w:val="000000"/>
              </w:rPr>
              <w:lastRenderedPageBreak/>
              <w:t>Routing</w:t>
            </w:r>
          </w:p>
        </w:tc>
        <w:tc>
          <w:tcPr>
            <w:tcW w:w="4860" w:type="dxa"/>
          </w:tcPr>
          <w:p w:rsidR="000915BA" w:rsidRDefault="00822692" w:rsidP="009765EC">
            <w:pPr>
              <w:ind w:left="0"/>
              <w:jc w:val="center"/>
              <w:rPr>
                <w:color w:val="000000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40430FD9" wp14:editId="24B39B98">
                  <wp:extent cx="2387600" cy="14998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0" cy="149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3A85" w:rsidRDefault="00573A85" w:rsidP="009765EC">
            <w:pPr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Scenario 1</w:t>
            </w:r>
          </w:p>
          <w:p w:rsidR="00FE6CB0" w:rsidRDefault="00FE6CB0" w:rsidP="009765EC">
            <w:pPr>
              <w:ind w:left="0"/>
              <w:jc w:val="center"/>
              <w:rPr>
                <w:color w:val="000000"/>
              </w:rPr>
            </w:pPr>
          </w:p>
          <w:p w:rsidR="00FE6CB0" w:rsidRDefault="00FE6CB0" w:rsidP="009765EC">
            <w:pPr>
              <w:ind w:left="0"/>
              <w:jc w:val="center"/>
              <w:rPr>
                <w:color w:val="000000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AB57910" wp14:editId="32C1A366">
                  <wp:extent cx="2527300" cy="174688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300" cy="174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6CB0" w:rsidRDefault="00FE6CB0" w:rsidP="009765EC">
            <w:pPr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Scenario 2</w:t>
            </w:r>
          </w:p>
          <w:p w:rsidR="00D26EF5" w:rsidRDefault="00D26EF5" w:rsidP="009765EC">
            <w:pPr>
              <w:ind w:left="0"/>
              <w:jc w:val="center"/>
              <w:rPr>
                <w:color w:val="000000"/>
              </w:rPr>
            </w:pPr>
          </w:p>
          <w:p w:rsidR="00D26EF5" w:rsidRDefault="00D26EF5" w:rsidP="009765EC">
            <w:pPr>
              <w:ind w:left="0"/>
              <w:jc w:val="center"/>
              <w:rPr>
                <w:color w:val="000000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4C01D0E1" wp14:editId="3473A7A8">
                  <wp:extent cx="2781300" cy="17335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3A85" w:rsidRDefault="00D26EF5" w:rsidP="001526C3">
            <w:pPr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Scenario 3</w:t>
            </w:r>
          </w:p>
          <w:p w:rsidR="00573A85" w:rsidRDefault="00573A85" w:rsidP="009765EC">
            <w:pPr>
              <w:ind w:left="0"/>
              <w:jc w:val="center"/>
              <w:rPr>
                <w:color w:val="000000"/>
              </w:rPr>
            </w:pPr>
          </w:p>
        </w:tc>
        <w:tc>
          <w:tcPr>
            <w:tcW w:w="2880" w:type="dxa"/>
          </w:tcPr>
          <w:p w:rsidR="001A31E5" w:rsidRDefault="001A31E5" w:rsidP="0089796C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- Scenario 1 tests Routing function</w:t>
            </w:r>
          </w:p>
          <w:p w:rsidR="000915BA" w:rsidRPr="00822692" w:rsidRDefault="00A40B77" w:rsidP="0089796C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- Scenario 2 test</w:t>
            </w:r>
            <w:r w:rsidR="0089796C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Switching function on AG device alongside with another router</w:t>
            </w:r>
          </w:p>
        </w:tc>
      </w:tr>
      <w:tr w:rsidR="000915BA" w:rsidTr="000532A7">
        <w:tc>
          <w:tcPr>
            <w:tcW w:w="1440" w:type="dxa"/>
          </w:tcPr>
          <w:p w:rsidR="000915BA" w:rsidRDefault="000915BA" w:rsidP="009765EC">
            <w:pPr>
              <w:ind w:left="0"/>
              <w:rPr>
                <w:noProof/>
                <w:color w:val="000000"/>
              </w:rPr>
            </w:pPr>
            <w:r>
              <w:t>Network services</w:t>
            </w:r>
          </w:p>
        </w:tc>
        <w:tc>
          <w:tcPr>
            <w:tcW w:w="4860" w:type="dxa"/>
          </w:tcPr>
          <w:p w:rsidR="000915BA" w:rsidRDefault="000915BA" w:rsidP="009765EC">
            <w:pPr>
              <w:ind w:left="0"/>
              <w:jc w:val="center"/>
              <w:rPr>
                <w:color w:val="000000"/>
              </w:rPr>
            </w:pPr>
          </w:p>
          <w:p w:rsidR="000915BA" w:rsidRDefault="001C46CA" w:rsidP="009765EC">
            <w:pPr>
              <w:ind w:left="0"/>
              <w:jc w:val="center"/>
              <w:rPr>
                <w:color w:val="000000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046EB887" wp14:editId="5A684B88">
                  <wp:extent cx="1327150" cy="14287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46CA" w:rsidRDefault="001C46CA" w:rsidP="009765EC">
            <w:pPr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DHCP – Scenario 1</w:t>
            </w:r>
          </w:p>
          <w:p w:rsidR="001C46CA" w:rsidRDefault="001C46CA" w:rsidP="009765EC">
            <w:pPr>
              <w:ind w:left="0"/>
              <w:jc w:val="center"/>
              <w:rPr>
                <w:color w:val="000000"/>
              </w:rPr>
            </w:pPr>
          </w:p>
          <w:p w:rsidR="001C46CA" w:rsidRDefault="001C46CA" w:rsidP="009765EC">
            <w:pPr>
              <w:ind w:left="0"/>
              <w:jc w:val="center"/>
              <w:rPr>
                <w:color w:val="000000"/>
              </w:rPr>
            </w:pPr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5710AB8E" wp14:editId="015C9218">
                  <wp:extent cx="1263650" cy="104000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505" cy="104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46CA" w:rsidRDefault="001C46CA" w:rsidP="009765EC">
            <w:pPr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DHCP – Scenario 2</w:t>
            </w:r>
          </w:p>
          <w:p w:rsidR="000532A7" w:rsidRDefault="000532A7" w:rsidP="009765EC">
            <w:pPr>
              <w:ind w:left="0"/>
              <w:jc w:val="center"/>
              <w:rPr>
                <w:color w:val="000000"/>
              </w:rPr>
            </w:pPr>
          </w:p>
          <w:p w:rsidR="000532A7" w:rsidRDefault="00941E63" w:rsidP="009765EC">
            <w:pPr>
              <w:ind w:left="0"/>
              <w:jc w:val="center"/>
              <w:rPr>
                <w:color w:val="000000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BB13CD3" wp14:editId="5B085D3B">
                  <wp:extent cx="2948940" cy="784225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940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32A7" w:rsidRDefault="000532A7" w:rsidP="009765EC">
            <w:pPr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Port Forwarding</w:t>
            </w:r>
          </w:p>
          <w:p w:rsidR="00941E63" w:rsidRDefault="00941E63" w:rsidP="009765EC">
            <w:pPr>
              <w:ind w:left="0"/>
              <w:jc w:val="center"/>
              <w:rPr>
                <w:color w:val="000000"/>
              </w:rPr>
            </w:pPr>
          </w:p>
          <w:p w:rsidR="00941E63" w:rsidRDefault="004E4F9C" w:rsidP="009765EC">
            <w:pPr>
              <w:ind w:left="0"/>
              <w:jc w:val="center"/>
              <w:rPr>
                <w:color w:val="000000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06C88404" wp14:editId="3157A280">
                  <wp:extent cx="2948940" cy="717550"/>
                  <wp:effectExtent l="0" t="0" r="381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940" cy="71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1E63" w:rsidRDefault="00941E63" w:rsidP="009765EC">
            <w:pPr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Virtual Server</w:t>
            </w:r>
          </w:p>
        </w:tc>
        <w:tc>
          <w:tcPr>
            <w:tcW w:w="2880" w:type="dxa"/>
          </w:tcPr>
          <w:p w:rsidR="000915BA" w:rsidRDefault="003F3B26" w:rsidP="008352C7">
            <w:pPr>
              <w:ind w:left="-18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- Scenario 1 </w:t>
            </w:r>
            <w:r w:rsidR="008576A0">
              <w:rPr>
                <w:color w:val="000000"/>
              </w:rPr>
              <w:t xml:space="preserve">diagram </w:t>
            </w:r>
            <w:r w:rsidR="00B57017">
              <w:rPr>
                <w:color w:val="000000"/>
              </w:rPr>
              <w:t xml:space="preserve">tests </w:t>
            </w:r>
            <w:r>
              <w:rPr>
                <w:color w:val="000000"/>
              </w:rPr>
              <w:t>DHCP function works when using alongside with another switch</w:t>
            </w:r>
          </w:p>
          <w:p w:rsidR="001763DB" w:rsidRPr="003023C2" w:rsidRDefault="001763DB" w:rsidP="001763DB">
            <w:pPr>
              <w:ind w:left="-18"/>
              <w:rPr>
                <w:color w:val="000000"/>
              </w:rPr>
            </w:pPr>
            <w:r>
              <w:rPr>
                <w:color w:val="000000"/>
              </w:rPr>
              <w:t xml:space="preserve">- Scenario 2 diagram tests DHCP function </w:t>
            </w:r>
          </w:p>
        </w:tc>
      </w:tr>
      <w:tr w:rsidR="000915BA" w:rsidTr="000532A7">
        <w:tc>
          <w:tcPr>
            <w:tcW w:w="1440" w:type="dxa"/>
          </w:tcPr>
          <w:p w:rsidR="000915BA" w:rsidRDefault="000915BA" w:rsidP="009765EC">
            <w:pPr>
              <w:ind w:left="0"/>
              <w:rPr>
                <w:rFonts w:ascii="Times New Roman" w:hAnsi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</w:pPr>
            <w:r>
              <w:lastRenderedPageBreak/>
              <w:t>Firewall</w:t>
            </w:r>
          </w:p>
        </w:tc>
        <w:tc>
          <w:tcPr>
            <w:tcW w:w="4860" w:type="dxa"/>
          </w:tcPr>
          <w:p w:rsidR="000915BA" w:rsidRDefault="00A108BE" w:rsidP="009765EC">
            <w:pPr>
              <w:ind w:left="0"/>
              <w:jc w:val="center"/>
              <w:rPr>
                <w:color w:val="000000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05207CA1" wp14:editId="5F6A45C9">
                  <wp:extent cx="1597688" cy="9715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912" cy="989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08BE" w:rsidRDefault="00A108BE" w:rsidP="009765EC">
            <w:pPr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MAC filtering</w:t>
            </w:r>
          </w:p>
          <w:p w:rsidR="008D3C8F" w:rsidRDefault="008D3C8F" w:rsidP="009765EC">
            <w:pPr>
              <w:ind w:left="0"/>
              <w:jc w:val="center"/>
              <w:rPr>
                <w:color w:val="000000"/>
              </w:rPr>
            </w:pPr>
          </w:p>
          <w:p w:rsidR="008D3C8F" w:rsidRDefault="008D3C8F" w:rsidP="009765EC">
            <w:pPr>
              <w:ind w:left="0"/>
              <w:jc w:val="center"/>
              <w:rPr>
                <w:color w:val="000000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48506255" wp14:editId="06D031BE">
                  <wp:extent cx="2948940" cy="1298575"/>
                  <wp:effectExtent l="0" t="0" r="381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940" cy="129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3C8F" w:rsidRDefault="008D3C8F" w:rsidP="009765EC">
            <w:pPr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Packet filtering</w:t>
            </w:r>
          </w:p>
          <w:p w:rsidR="002B17A6" w:rsidRDefault="002B17A6" w:rsidP="009765EC">
            <w:pPr>
              <w:ind w:left="0"/>
              <w:jc w:val="center"/>
              <w:rPr>
                <w:color w:val="000000"/>
              </w:rPr>
            </w:pPr>
          </w:p>
          <w:p w:rsidR="002B17A6" w:rsidRDefault="002B17A6" w:rsidP="009765EC">
            <w:pPr>
              <w:ind w:left="0"/>
              <w:jc w:val="center"/>
              <w:rPr>
                <w:color w:val="000000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713B77B" wp14:editId="3B7EFA08">
                  <wp:extent cx="2948940" cy="890270"/>
                  <wp:effectExtent l="0" t="0" r="381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940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7ED6" w:rsidRDefault="002B17A6" w:rsidP="006C6538">
            <w:pPr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Content filtering</w:t>
            </w:r>
          </w:p>
        </w:tc>
        <w:tc>
          <w:tcPr>
            <w:tcW w:w="2880" w:type="dxa"/>
          </w:tcPr>
          <w:p w:rsidR="000915BA" w:rsidRDefault="004A0AD6" w:rsidP="000915BA">
            <w:pPr>
              <w:pStyle w:val="ListParagraph"/>
              <w:numPr>
                <w:ilvl w:val="0"/>
                <w:numId w:val="41"/>
              </w:numPr>
              <w:ind w:left="162" w:hanging="180"/>
              <w:rPr>
                <w:color w:val="000000"/>
              </w:rPr>
            </w:pPr>
            <w:r>
              <w:rPr>
                <w:color w:val="000000"/>
              </w:rPr>
              <w:t xml:space="preserve">Packet filtering diagram </w:t>
            </w:r>
            <w:r w:rsidR="009245C8">
              <w:rPr>
                <w:color w:val="000000"/>
              </w:rPr>
              <w:t xml:space="preserve">tests </w:t>
            </w:r>
            <w:r w:rsidR="00002C46">
              <w:rPr>
                <w:color w:val="000000"/>
              </w:rPr>
              <w:t>DHCP and</w:t>
            </w:r>
            <w:r>
              <w:rPr>
                <w:color w:val="000000"/>
              </w:rPr>
              <w:t xml:space="preserve"> packet filtering.</w:t>
            </w:r>
          </w:p>
          <w:p w:rsidR="007C5FBF" w:rsidRPr="004D2FFB" w:rsidRDefault="007C5FBF" w:rsidP="003E276E">
            <w:pPr>
              <w:pStyle w:val="ListParagraph"/>
              <w:numPr>
                <w:ilvl w:val="0"/>
                <w:numId w:val="41"/>
              </w:numPr>
              <w:ind w:left="162" w:hanging="180"/>
              <w:rPr>
                <w:color w:val="000000"/>
              </w:rPr>
            </w:pPr>
            <w:r>
              <w:rPr>
                <w:color w:val="000000"/>
              </w:rPr>
              <w:t xml:space="preserve">Content filtering diagram </w:t>
            </w:r>
            <w:r w:rsidR="003E276E">
              <w:rPr>
                <w:color w:val="000000"/>
              </w:rPr>
              <w:t>tests</w:t>
            </w:r>
            <w:r>
              <w:rPr>
                <w:color w:val="000000"/>
              </w:rPr>
              <w:t xml:space="preserve"> DHCP, packet filtering and Wi-Fi</w:t>
            </w:r>
          </w:p>
        </w:tc>
      </w:tr>
      <w:tr w:rsidR="000915BA" w:rsidTr="000532A7">
        <w:tc>
          <w:tcPr>
            <w:tcW w:w="1440" w:type="dxa"/>
          </w:tcPr>
          <w:p w:rsidR="000915BA" w:rsidRDefault="000915BA" w:rsidP="009765EC">
            <w:pPr>
              <w:ind w:left="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Wi-Fi</w:t>
            </w:r>
          </w:p>
        </w:tc>
        <w:tc>
          <w:tcPr>
            <w:tcW w:w="4860" w:type="dxa"/>
          </w:tcPr>
          <w:p w:rsidR="00291CE3" w:rsidRDefault="00291CE3" w:rsidP="009765EC">
            <w:pPr>
              <w:ind w:left="0"/>
              <w:jc w:val="center"/>
              <w:rPr>
                <w:noProof/>
                <w:lang w:eastAsia="ja-JP"/>
              </w:rPr>
            </w:pPr>
          </w:p>
          <w:p w:rsidR="00291CE3" w:rsidRDefault="00F96FE1" w:rsidP="009765EC">
            <w:pPr>
              <w:ind w:left="0"/>
              <w:jc w:val="center"/>
              <w:rPr>
                <w:color w:val="000000"/>
              </w:rPr>
            </w:pPr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0C0F24C9" wp14:editId="21D24AC6">
                  <wp:extent cx="2948940" cy="572135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940" cy="57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1CE3" w:rsidRDefault="00F96FE1" w:rsidP="009765EC">
            <w:pPr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Scenario 1</w:t>
            </w:r>
          </w:p>
          <w:p w:rsidR="00291CE3" w:rsidRDefault="00291CE3" w:rsidP="00F96FE1">
            <w:pPr>
              <w:ind w:left="0"/>
              <w:rPr>
                <w:color w:val="000000"/>
              </w:rPr>
            </w:pPr>
          </w:p>
          <w:p w:rsidR="000915BA" w:rsidRDefault="00F96FE1" w:rsidP="009765EC">
            <w:pPr>
              <w:ind w:left="0"/>
              <w:jc w:val="center"/>
              <w:rPr>
                <w:color w:val="000000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EA7A564" wp14:editId="72D926B8">
                  <wp:extent cx="2948940" cy="1995805"/>
                  <wp:effectExtent l="0" t="0" r="381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940" cy="199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21D5" w:rsidRDefault="00291CE3" w:rsidP="009765EC">
            <w:pPr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Scenario 2</w:t>
            </w:r>
          </w:p>
        </w:tc>
        <w:tc>
          <w:tcPr>
            <w:tcW w:w="2880" w:type="dxa"/>
          </w:tcPr>
          <w:p w:rsidR="0069208A" w:rsidRDefault="0069208A" w:rsidP="00FF50F2">
            <w:pPr>
              <w:pStyle w:val="ListParagraph"/>
              <w:numPr>
                <w:ilvl w:val="0"/>
                <w:numId w:val="41"/>
              </w:numPr>
              <w:ind w:left="162" w:hanging="180"/>
              <w:rPr>
                <w:color w:val="000000"/>
              </w:rPr>
            </w:pPr>
            <w:r>
              <w:rPr>
                <w:color w:val="000000"/>
              </w:rPr>
              <w:lastRenderedPageBreak/>
              <w:t>Scenario 1 tests Wi-Fi function using mobile device and latop</w:t>
            </w:r>
          </w:p>
          <w:p w:rsidR="000915BA" w:rsidRPr="004D2FFB" w:rsidRDefault="002521D5" w:rsidP="00FF50F2">
            <w:pPr>
              <w:pStyle w:val="ListParagraph"/>
              <w:numPr>
                <w:ilvl w:val="0"/>
                <w:numId w:val="41"/>
              </w:numPr>
              <w:ind w:left="162" w:hanging="180"/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="00291CE3">
              <w:rPr>
                <w:color w:val="000000"/>
              </w:rPr>
              <w:t>cenario 2</w:t>
            </w:r>
            <w:r>
              <w:rPr>
                <w:color w:val="000000"/>
              </w:rPr>
              <w:t xml:space="preserve"> </w:t>
            </w:r>
            <w:r w:rsidR="00FF50F2">
              <w:rPr>
                <w:color w:val="000000"/>
              </w:rPr>
              <w:t>tests</w:t>
            </w:r>
            <w:r>
              <w:rPr>
                <w:color w:val="000000"/>
              </w:rPr>
              <w:t xml:space="preserve"> Wi-Fi</w:t>
            </w:r>
            <w:r w:rsidR="005F7108">
              <w:rPr>
                <w:color w:val="000000"/>
              </w:rPr>
              <w:t>, Switching</w:t>
            </w:r>
            <w:r>
              <w:rPr>
                <w:color w:val="000000"/>
              </w:rPr>
              <w:t xml:space="preserve"> and DHCP </w:t>
            </w:r>
            <w:r>
              <w:rPr>
                <w:color w:val="000000"/>
              </w:rPr>
              <w:lastRenderedPageBreak/>
              <w:t>function</w:t>
            </w:r>
          </w:p>
        </w:tc>
      </w:tr>
      <w:tr w:rsidR="000915BA" w:rsidTr="000532A7">
        <w:tc>
          <w:tcPr>
            <w:tcW w:w="1440" w:type="dxa"/>
          </w:tcPr>
          <w:p w:rsidR="000915BA" w:rsidRDefault="000915BA" w:rsidP="009765EC">
            <w:pPr>
              <w:ind w:left="0"/>
              <w:rPr>
                <w:noProof/>
                <w:color w:val="000000"/>
              </w:rPr>
            </w:pPr>
            <w:r>
              <w:lastRenderedPageBreak/>
              <w:t>Real-time streaming</w:t>
            </w:r>
          </w:p>
        </w:tc>
        <w:tc>
          <w:tcPr>
            <w:tcW w:w="4860" w:type="dxa"/>
          </w:tcPr>
          <w:p w:rsidR="000915BA" w:rsidRDefault="00FF6448" w:rsidP="009765EC">
            <w:pPr>
              <w:ind w:left="0"/>
              <w:jc w:val="center"/>
              <w:rPr>
                <w:color w:val="000000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09F8680" wp14:editId="25FEA133">
                  <wp:extent cx="2948940" cy="1323975"/>
                  <wp:effectExtent l="0" t="0" r="381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94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6448" w:rsidRDefault="00FF6448" w:rsidP="009765EC">
            <w:pPr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Scenario 1</w:t>
            </w:r>
          </w:p>
          <w:p w:rsidR="00FF6448" w:rsidRDefault="00FF6448" w:rsidP="009765EC">
            <w:pPr>
              <w:ind w:left="0"/>
              <w:jc w:val="center"/>
              <w:rPr>
                <w:color w:val="000000"/>
              </w:rPr>
            </w:pPr>
          </w:p>
          <w:p w:rsidR="00FF6448" w:rsidRDefault="00FF6448" w:rsidP="009765EC">
            <w:pPr>
              <w:ind w:left="0"/>
              <w:jc w:val="center"/>
              <w:rPr>
                <w:color w:val="000000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63EBA830" wp14:editId="353725DE">
                  <wp:extent cx="2948940" cy="1884680"/>
                  <wp:effectExtent l="0" t="0" r="3810" b="127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940" cy="188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6448" w:rsidRDefault="00FF6448" w:rsidP="009765EC">
            <w:pPr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Scenario 2</w:t>
            </w:r>
          </w:p>
        </w:tc>
        <w:tc>
          <w:tcPr>
            <w:tcW w:w="2880" w:type="dxa"/>
          </w:tcPr>
          <w:p w:rsidR="000915BA" w:rsidRPr="004D2FFB" w:rsidRDefault="00FF6448" w:rsidP="0097743F">
            <w:pPr>
              <w:pStyle w:val="ListParagraph"/>
              <w:numPr>
                <w:ilvl w:val="0"/>
                <w:numId w:val="41"/>
              </w:numPr>
              <w:ind w:left="162" w:hanging="180"/>
              <w:rPr>
                <w:color w:val="000000"/>
              </w:rPr>
            </w:pPr>
            <w:r>
              <w:rPr>
                <w:color w:val="000000"/>
              </w:rPr>
              <w:t>Scenario 1</w:t>
            </w:r>
            <w:r w:rsidR="00F17A93">
              <w:rPr>
                <w:color w:val="000000"/>
              </w:rPr>
              <w:t xml:space="preserve"> and scenario 2</w:t>
            </w:r>
            <w:r>
              <w:rPr>
                <w:color w:val="000000"/>
              </w:rPr>
              <w:t xml:space="preserve"> diagram</w:t>
            </w:r>
            <w:r w:rsidR="00F17A93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test Wi-Fi, DHCP, Real-time streaming</w:t>
            </w:r>
            <w:r w:rsidR="00F17A93">
              <w:rPr>
                <w:color w:val="000000"/>
              </w:rPr>
              <w:t>. In addition, scenario 2 diagram also tests AG device can send/receive data from another media server</w:t>
            </w:r>
          </w:p>
        </w:tc>
      </w:tr>
      <w:tr w:rsidR="000915BA" w:rsidTr="000532A7">
        <w:tc>
          <w:tcPr>
            <w:tcW w:w="1440" w:type="dxa"/>
          </w:tcPr>
          <w:p w:rsidR="000915BA" w:rsidRDefault="000915BA" w:rsidP="009765EC">
            <w:pPr>
              <w:ind w:left="0"/>
              <w:rPr>
                <w:color w:val="000000"/>
              </w:rPr>
            </w:pPr>
            <w:r>
              <w:t>Management</w:t>
            </w:r>
          </w:p>
        </w:tc>
        <w:tc>
          <w:tcPr>
            <w:tcW w:w="4860" w:type="dxa"/>
          </w:tcPr>
          <w:p w:rsidR="000915BA" w:rsidRDefault="0043137E" w:rsidP="009765EC">
            <w:pPr>
              <w:ind w:left="0"/>
              <w:jc w:val="center"/>
              <w:rPr>
                <w:color w:val="000000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70D9ACE" wp14:editId="40839AD5">
                  <wp:extent cx="1920369" cy="1212843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4" cy="1243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697B" w:rsidRDefault="006E697B" w:rsidP="009765EC">
            <w:pPr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Management</w:t>
            </w:r>
          </w:p>
        </w:tc>
        <w:tc>
          <w:tcPr>
            <w:tcW w:w="2880" w:type="dxa"/>
          </w:tcPr>
          <w:p w:rsidR="000915BA" w:rsidRPr="00F17A93" w:rsidRDefault="006E697B" w:rsidP="00F17A93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- Management diagram tests Management via different connections (Wi-Fi, Wired, Console port)</w:t>
            </w:r>
          </w:p>
        </w:tc>
      </w:tr>
      <w:tr w:rsidR="000915BA" w:rsidTr="000532A7">
        <w:tc>
          <w:tcPr>
            <w:tcW w:w="1440" w:type="dxa"/>
          </w:tcPr>
          <w:p w:rsidR="000915BA" w:rsidRDefault="00546EAF" w:rsidP="009765EC">
            <w:pPr>
              <w:ind w:left="0"/>
            </w:pPr>
            <w:r>
              <w:lastRenderedPageBreak/>
              <w:t>System testing</w:t>
            </w:r>
          </w:p>
        </w:tc>
        <w:tc>
          <w:tcPr>
            <w:tcW w:w="4860" w:type="dxa"/>
          </w:tcPr>
          <w:p w:rsidR="000915BA" w:rsidRDefault="009F4895" w:rsidP="009765EC">
            <w:pPr>
              <w:ind w:left="0"/>
              <w:jc w:val="center"/>
              <w:rPr>
                <w:noProof/>
                <w:color w:val="000000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0D603C1C" wp14:editId="6FF2AE62">
                  <wp:extent cx="2948940" cy="1351280"/>
                  <wp:effectExtent l="0" t="0" r="3810" b="127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940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4895" w:rsidRDefault="009F4895" w:rsidP="009F4895">
            <w:pPr>
              <w:ind w:left="0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System testing</w:t>
            </w:r>
          </w:p>
        </w:tc>
        <w:tc>
          <w:tcPr>
            <w:tcW w:w="2880" w:type="dxa"/>
          </w:tcPr>
          <w:p w:rsidR="000915BA" w:rsidRPr="003F4D46" w:rsidRDefault="009F4895" w:rsidP="009F4895">
            <w:pPr>
              <w:ind w:left="-18"/>
              <w:rPr>
                <w:color w:val="000000"/>
              </w:rPr>
            </w:pPr>
            <w:r>
              <w:rPr>
                <w:color w:val="000000"/>
              </w:rPr>
              <w:t>- System testing</w:t>
            </w:r>
            <w:r w:rsidR="0093782D">
              <w:rPr>
                <w:color w:val="000000"/>
              </w:rPr>
              <w:t xml:space="preserve"> diagram tests the entire system ‘s behavior</w:t>
            </w:r>
          </w:p>
        </w:tc>
      </w:tr>
      <w:tr w:rsidR="008D3B3A" w:rsidTr="000532A7">
        <w:tc>
          <w:tcPr>
            <w:tcW w:w="1440" w:type="dxa"/>
          </w:tcPr>
          <w:p w:rsidR="008D3B3A" w:rsidRDefault="008D3B3A" w:rsidP="009765EC">
            <w:pPr>
              <w:ind w:left="0"/>
            </w:pPr>
            <w:r>
              <w:t>Automation testing</w:t>
            </w:r>
          </w:p>
        </w:tc>
        <w:tc>
          <w:tcPr>
            <w:tcW w:w="4860" w:type="dxa"/>
          </w:tcPr>
          <w:p w:rsidR="00BB4E60" w:rsidRDefault="00BB4E60" w:rsidP="009765EC">
            <w:pPr>
              <w:ind w:left="0"/>
              <w:jc w:val="center"/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5AD0F8FD" wp14:editId="19112D52">
                  <wp:extent cx="2948940" cy="1370330"/>
                  <wp:effectExtent l="0" t="0" r="3810" b="127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940" cy="137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4E60" w:rsidRDefault="00BB4E60" w:rsidP="00BB4E60">
            <w:pPr>
              <w:ind w:left="0"/>
              <w:jc w:val="center"/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Automation testing for webpage and cmd interface</w:t>
            </w:r>
          </w:p>
          <w:p w:rsidR="00BB4E60" w:rsidRDefault="00BB4E60" w:rsidP="009765EC">
            <w:pPr>
              <w:ind w:left="0"/>
              <w:jc w:val="center"/>
              <w:rPr>
                <w:noProof/>
                <w:lang w:eastAsia="ja-JP"/>
              </w:rPr>
            </w:pPr>
          </w:p>
          <w:p w:rsidR="008D3B3A" w:rsidRDefault="008D3B3A" w:rsidP="009765EC">
            <w:pPr>
              <w:ind w:left="0"/>
              <w:jc w:val="center"/>
              <w:rPr>
                <w:noProof/>
                <w:color w:val="000000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6ADD507" wp14:editId="1873CD9B">
                  <wp:extent cx="2948940" cy="2016760"/>
                  <wp:effectExtent l="0" t="0" r="3810" b="254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940" cy="201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0902" w:rsidRDefault="00850902" w:rsidP="009765EC">
            <w:pPr>
              <w:ind w:left="0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CI testing</w:t>
            </w:r>
          </w:p>
        </w:tc>
        <w:tc>
          <w:tcPr>
            <w:tcW w:w="2880" w:type="dxa"/>
          </w:tcPr>
          <w:p w:rsidR="00BB4E60" w:rsidRDefault="00BB4E60" w:rsidP="00BB4E60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- Automation testing diagram tests the product management support page and command line interface via ssh using Selenium and Python scripting</w:t>
            </w:r>
          </w:p>
          <w:p w:rsidR="00BB4E60" w:rsidRDefault="00BB4E60" w:rsidP="0024651F">
            <w:pPr>
              <w:ind w:left="0"/>
              <w:rPr>
                <w:color w:val="000000"/>
              </w:rPr>
            </w:pPr>
            <w:bookmarkStart w:id="28" w:name="_GoBack"/>
            <w:bookmarkEnd w:id="28"/>
          </w:p>
          <w:p w:rsidR="008D3B3A" w:rsidRPr="003F4D46" w:rsidRDefault="00930121" w:rsidP="00930121">
            <w:pPr>
              <w:ind w:left="-18"/>
              <w:rPr>
                <w:color w:val="000000"/>
              </w:rPr>
            </w:pPr>
            <w:r>
              <w:rPr>
                <w:color w:val="000000"/>
              </w:rPr>
              <w:t>- CI testing diagram smoke test automatically fundamental functions of both webpage and command line interface every time new firmware is available.</w:t>
            </w:r>
          </w:p>
        </w:tc>
      </w:tr>
    </w:tbl>
    <w:p w:rsidR="000915BA" w:rsidRPr="00037D47" w:rsidRDefault="000915BA" w:rsidP="000915BA">
      <w:pPr>
        <w:pStyle w:val="Caption"/>
        <w:jc w:val="center"/>
        <w:rPr>
          <w:b/>
          <w:sz w:val="24"/>
        </w:rPr>
      </w:pPr>
      <w:bookmarkStart w:id="29" w:name="_Toc430035558"/>
      <w:r w:rsidRPr="00037D47">
        <w:rPr>
          <w:b/>
          <w:sz w:val="24"/>
        </w:rPr>
        <w:t xml:space="preserve">Table </w:t>
      </w:r>
      <w:r w:rsidRPr="00037D47">
        <w:rPr>
          <w:b/>
          <w:sz w:val="24"/>
        </w:rPr>
        <w:fldChar w:fldCharType="begin"/>
      </w:r>
      <w:r w:rsidRPr="00037D47">
        <w:rPr>
          <w:b/>
          <w:sz w:val="24"/>
        </w:rPr>
        <w:instrText xml:space="preserve"> SEQ Table \* ARABIC </w:instrText>
      </w:r>
      <w:r w:rsidRPr="00037D47">
        <w:rPr>
          <w:b/>
          <w:sz w:val="24"/>
        </w:rPr>
        <w:fldChar w:fldCharType="separate"/>
      </w:r>
      <w:r>
        <w:rPr>
          <w:b/>
          <w:noProof/>
          <w:sz w:val="24"/>
        </w:rPr>
        <w:t>2</w:t>
      </w:r>
      <w:r w:rsidRPr="00037D47">
        <w:rPr>
          <w:b/>
          <w:sz w:val="24"/>
        </w:rPr>
        <w:fldChar w:fldCharType="end"/>
      </w:r>
      <w:r w:rsidRPr="00037D47">
        <w:rPr>
          <w:b/>
          <w:sz w:val="24"/>
        </w:rPr>
        <w:t xml:space="preserve"> – Test </w:t>
      </w:r>
      <w:r w:rsidRPr="00037D47">
        <w:rPr>
          <w:b/>
          <w:bCs/>
          <w:color w:val="000000"/>
          <w:sz w:val="24"/>
        </w:rPr>
        <w:t>Environment Setup</w:t>
      </w:r>
      <w:bookmarkEnd w:id="29"/>
    </w:p>
    <w:p w:rsidR="005160EC" w:rsidRPr="004F4707" w:rsidRDefault="005160EC" w:rsidP="004A0E17">
      <w:pPr>
        <w:pStyle w:val="Heading1"/>
        <w:rPr>
          <w:color w:val="000000" w:themeColor="text1"/>
        </w:rPr>
      </w:pPr>
      <w:bookmarkStart w:id="30" w:name="_Toc470752248"/>
      <w:r w:rsidRPr="004F4707">
        <w:rPr>
          <w:color w:val="000000" w:themeColor="text1"/>
        </w:rPr>
        <w:t>Test Data Details</w:t>
      </w:r>
      <w:bookmarkEnd w:id="30"/>
    </w:p>
    <w:p w:rsidR="005160EC" w:rsidRPr="004F4707" w:rsidRDefault="005160EC" w:rsidP="005160EC">
      <w:pPr>
        <w:pStyle w:val="Heading2"/>
        <w:rPr>
          <w:bCs/>
          <w:color w:val="000000" w:themeColor="text1"/>
        </w:rPr>
      </w:pPr>
      <w:bookmarkStart w:id="31" w:name="_Toc470752249"/>
      <w:r w:rsidRPr="004F4707">
        <w:rPr>
          <w:bCs/>
          <w:color w:val="000000" w:themeColor="text1"/>
        </w:rPr>
        <w:t>Test Data Requirements</w:t>
      </w:r>
      <w:bookmarkEnd w:id="31"/>
    </w:p>
    <w:p w:rsidR="00C06DC8" w:rsidRDefault="00C06DC8" w:rsidP="00FA5CDE">
      <w:pPr>
        <w:rPr>
          <w:color w:val="000000" w:themeColor="text1"/>
        </w:rPr>
      </w:pPr>
    </w:p>
    <w:p w:rsidR="004A4A00" w:rsidRPr="00300F03" w:rsidRDefault="00C06DC8" w:rsidP="00300F03">
      <w:pPr>
        <w:jc w:val="both"/>
        <w:rPr>
          <w:color w:val="000000" w:themeColor="text1"/>
        </w:rPr>
      </w:pPr>
      <w:r>
        <w:rPr>
          <w:color w:val="000000" w:themeColor="text1"/>
        </w:rPr>
        <w:t>Elaborate the requirements for the test data</w:t>
      </w:r>
      <w:r w:rsidR="00300F03">
        <w:rPr>
          <w:color w:val="000000" w:themeColor="text1"/>
        </w:rPr>
        <w:t>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819"/>
        <w:gridCol w:w="3420"/>
      </w:tblGrid>
      <w:tr w:rsidR="00300F03" w:rsidRPr="00074236" w:rsidTr="003C0846">
        <w:tc>
          <w:tcPr>
            <w:tcW w:w="2819" w:type="dxa"/>
            <w:shd w:val="clear" w:color="auto" w:fill="000000" w:themeFill="text1"/>
          </w:tcPr>
          <w:p w:rsidR="00300F03" w:rsidRPr="00074236" w:rsidRDefault="00300F03" w:rsidP="009B50FC">
            <w:pPr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Function</w:t>
            </w:r>
          </w:p>
        </w:tc>
        <w:tc>
          <w:tcPr>
            <w:tcW w:w="3420" w:type="dxa"/>
            <w:shd w:val="clear" w:color="auto" w:fill="000000" w:themeFill="text1"/>
          </w:tcPr>
          <w:p w:rsidR="00300F03" w:rsidRPr="00074236" w:rsidRDefault="00300F03" w:rsidP="009B50FC">
            <w:pPr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 data</w:t>
            </w:r>
          </w:p>
        </w:tc>
      </w:tr>
      <w:tr w:rsidR="00300F03" w:rsidTr="003C0846">
        <w:trPr>
          <w:trHeight w:val="267"/>
        </w:trPr>
        <w:tc>
          <w:tcPr>
            <w:tcW w:w="2819" w:type="dxa"/>
          </w:tcPr>
          <w:p w:rsidR="00300F03" w:rsidRDefault="00300F03" w:rsidP="009B50FC">
            <w:pPr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Real-time streaming protocol</w:t>
            </w:r>
          </w:p>
        </w:tc>
        <w:tc>
          <w:tcPr>
            <w:tcW w:w="3420" w:type="dxa"/>
          </w:tcPr>
          <w:p w:rsidR="00300F03" w:rsidRDefault="00300F03" w:rsidP="009B50FC">
            <w:pPr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Video file</w:t>
            </w:r>
          </w:p>
          <w:p w:rsidR="00300F03" w:rsidRDefault="00300F03" w:rsidP="009B50FC">
            <w:pPr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CD / DVD</w:t>
            </w:r>
          </w:p>
          <w:p w:rsidR="00300F03" w:rsidRDefault="00300F03" w:rsidP="009B50FC">
            <w:pPr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MPEG hardware encoding card</w:t>
            </w:r>
          </w:p>
          <w:p w:rsidR="00203AE0" w:rsidRDefault="00203AE0" w:rsidP="009B50FC">
            <w:pPr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Transcoding data</w:t>
            </w:r>
          </w:p>
        </w:tc>
      </w:tr>
    </w:tbl>
    <w:p w:rsidR="003C0846" w:rsidRPr="009E259C" w:rsidRDefault="009E259C" w:rsidP="009E259C">
      <w:pPr>
        <w:pStyle w:val="ListParagraph"/>
        <w:ind w:left="1559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</w:t>
      </w:r>
      <w:r w:rsidRPr="009E259C">
        <w:rPr>
          <w:b/>
          <w:color w:val="000000" w:themeColor="text1"/>
        </w:rPr>
        <w:t>Table 3: Test data requirements</w:t>
      </w:r>
    </w:p>
    <w:p w:rsidR="007F70CC" w:rsidRPr="004F4707" w:rsidRDefault="007F70CC" w:rsidP="007F70CC">
      <w:pPr>
        <w:pStyle w:val="Heading2"/>
        <w:rPr>
          <w:color w:val="000000" w:themeColor="text1"/>
        </w:rPr>
      </w:pPr>
      <w:bookmarkStart w:id="32" w:name="_Toc470752250"/>
      <w:r w:rsidRPr="004F4707">
        <w:rPr>
          <w:color w:val="000000" w:themeColor="text1"/>
        </w:rPr>
        <w:lastRenderedPageBreak/>
        <w:t>Test Data Maintenance</w:t>
      </w:r>
      <w:bookmarkEnd w:id="32"/>
    </w:p>
    <w:p w:rsidR="00776615" w:rsidRDefault="00074236" w:rsidP="00776615">
      <w:pPr>
        <w:ind w:left="709"/>
        <w:jc w:val="both"/>
        <w:rPr>
          <w:color w:val="000000" w:themeColor="text1"/>
        </w:rPr>
      </w:pPr>
      <w:bookmarkStart w:id="33" w:name="_Toc195589218"/>
      <w:r>
        <w:rPr>
          <w:color w:val="000000" w:themeColor="text1"/>
        </w:rPr>
        <w:t>T</w:t>
      </w:r>
      <w:r w:rsidR="00776615">
        <w:rPr>
          <w:color w:val="000000" w:themeColor="text1"/>
        </w:rPr>
        <w:t>esting requirements</w:t>
      </w:r>
      <w:r>
        <w:rPr>
          <w:color w:val="000000" w:themeColor="text1"/>
        </w:rPr>
        <w:t xml:space="preserve"> needs to be maint</w:t>
      </w:r>
      <w:r w:rsidR="004E3A8C">
        <w:rPr>
          <w:color w:val="000000" w:themeColor="text1"/>
        </w:rPr>
        <w:t>ain</w:t>
      </w:r>
      <w:r>
        <w:rPr>
          <w:color w:val="000000" w:themeColor="text1"/>
        </w:rPr>
        <w:t>ed to ensure test data remains relevant for testing</w:t>
      </w:r>
      <w:r w:rsidR="00776615">
        <w:rPr>
          <w:color w:val="000000" w:themeColor="text1"/>
        </w:rPr>
        <w:t xml:space="preserve">. 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819"/>
        <w:gridCol w:w="1800"/>
        <w:gridCol w:w="4488"/>
      </w:tblGrid>
      <w:tr w:rsidR="00074236" w:rsidTr="00340460">
        <w:tc>
          <w:tcPr>
            <w:tcW w:w="2819" w:type="dxa"/>
            <w:shd w:val="clear" w:color="auto" w:fill="000000" w:themeFill="text1"/>
          </w:tcPr>
          <w:p w:rsidR="00074236" w:rsidRPr="00074236" w:rsidRDefault="00074236" w:rsidP="00074236">
            <w:pPr>
              <w:ind w:left="0"/>
              <w:jc w:val="center"/>
              <w:rPr>
                <w:color w:val="FFFFFF" w:themeColor="background1"/>
              </w:rPr>
            </w:pPr>
            <w:r w:rsidRPr="00074236">
              <w:rPr>
                <w:color w:val="FFFFFF" w:themeColor="background1"/>
              </w:rPr>
              <w:t>Task</w:t>
            </w:r>
          </w:p>
        </w:tc>
        <w:tc>
          <w:tcPr>
            <w:tcW w:w="1800" w:type="dxa"/>
            <w:shd w:val="clear" w:color="auto" w:fill="000000" w:themeFill="text1"/>
          </w:tcPr>
          <w:p w:rsidR="00074236" w:rsidRPr="00074236" w:rsidRDefault="00074236" w:rsidP="00074236">
            <w:pPr>
              <w:ind w:left="0"/>
              <w:jc w:val="center"/>
              <w:rPr>
                <w:color w:val="FFFFFF" w:themeColor="background1"/>
              </w:rPr>
            </w:pPr>
            <w:r w:rsidRPr="00074236">
              <w:rPr>
                <w:color w:val="FFFFFF" w:themeColor="background1"/>
              </w:rPr>
              <w:t>Role</w:t>
            </w:r>
          </w:p>
        </w:tc>
        <w:tc>
          <w:tcPr>
            <w:tcW w:w="4488" w:type="dxa"/>
            <w:shd w:val="clear" w:color="auto" w:fill="000000" w:themeFill="text1"/>
          </w:tcPr>
          <w:p w:rsidR="00074236" w:rsidRPr="00074236" w:rsidRDefault="00074236" w:rsidP="00074236">
            <w:pPr>
              <w:ind w:left="0"/>
              <w:jc w:val="center"/>
              <w:rPr>
                <w:color w:val="FFFFFF" w:themeColor="background1"/>
              </w:rPr>
            </w:pPr>
            <w:r w:rsidRPr="00074236">
              <w:rPr>
                <w:color w:val="FFFFFF" w:themeColor="background1"/>
              </w:rPr>
              <w:t>Responsibilities</w:t>
            </w:r>
          </w:p>
        </w:tc>
      </w:tr>
      <w:tr w:rsidR="00340460" w:rsidTr="00340460">
        <w:trPr>
          <w:trHeight w:val="267"/>
        </w:trPr>
        <w:tc>
          <w:tcPr>
            <w:tcW w:w="2819" w:type="dxa"/>
            <w:vMerge w:val="restart"/>
          </w:tcPr>
          <w:p w:rsidR="00340460" w:rsidRDefault="00340460" w:rsidP="00776615">
            <w:pPr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Requirement maintenance</w:t>
            </w:r>
          </w:p>
        </w:tc>
        <w:tc>
          <w:tcPr>
            <w:tcW w:w="1800" w:type="dxa"/>
          </w:tcPr>
          <w:p w:rsidR="00340460" w:rsidRDefault="00340460" w:rsidP="00776615">
            <w:pPr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QA Manager</w:t>
            </w:r>
          </w:p>
        </w:tc>
        <w:tc>
          <w:tcPr>
            <w:tcW w:w="4488" w:type="dxa"/>
          </w:tcPr>
          <w:p w:rsidR="00340460" w:rsidRDefault="00340460" w:rsidP="00776615">
            <w:pPr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Keep new official requirements updated to the test strategy, test plan.</w:t>
            </w:r>
          </w:p>
          <w:p w:rsidR="00340460" w:rsidRDefault="00340460" w:rsidP="00776615">
            <w:pPr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Keep new unofficial requirements updated to Latest Feature Updates workbook.</w:t>
            </w:r>
          </w:p>
        </w:tc>
      </w:tr>
      <w:tr w:rsidR="00340460" w:rsidTr="00340460">
        <w:trPr>
          <w:trHeight w:val="266"/>
        </w:trPr>
        <w:tc>
          <w:tcPr>
            <w:tcW w:w="2819" w:type="dxa"/>
            <w:vMerge/>
          </w:tcPr>
          <w:p w:rsidR="00340460" w:rsidRDefault="00340460" w:rsidP="00776615">
            <w:pPr>
              <w:ind w:left="0"/>
              <w:jc w:val="both"/>
              <w:rPr>
                <w:color w:val="000000" w:themeColor="text1"/>
              </w:rPr>
            </w:pPr>
          </w:p>
        </w:tc>
        <w:tc>
          <w:tcPr>
            <w:tcW w:w="1800" w:type="dxa"/>
          </w:tcPr>
          <w:p w:rsidR="00340460" w:rsidRDefault="00340460" w:rsidP="00776615">
            <w:pPr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QA</w:t>
            </w:r>
          </w:p>
        </w:tc>
        <w:tc>
          <w:tcPr>
            <w:tcW w:w="4488" w:type="dxa"/>
          </w:tcPr>
          <w:p w:rsidR="00340460" w:rsidRDefault="00340460" w:rsidP="00776615">
            <w:pPr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Track bugs, test cases and </w:t>
            </w:r>
            <w:r w:rsidR="009765EC">
              <w:rPr>
                <w:color w:val="000000" w:themeColor="text1"/>
              </w:rPr>
              <w:t>report to QA Manager new requirement changes</w:t>
            </w:r>
          </w:p>
        </w:tc>
      </w:tr>
    </w:tbl>
    <w:p w:rsidR="00074236" w:rsidRPr="00C6434B" w:rsidRDefault="00C6434B" w:rsidP="00C6434B">
      <w:pPr>
        <w:ind w:left="709"/>
        <w:jc w:val="center"/>
        <w:rPr>
          <w:b/>
          <w:color w:val="000000" w:themeColor="text1"/>
        </w:rPr>
      </w:pPr>
      <w:r w:rsidRPr="00C6434B">
        <w:rPr>
          <w:b/>
          <w:color w:val="000000" w:themeColor="text1"/>
        </w:rPr>
        <w:t>Table 4: Test data maintenance</w:t>
      </w:r>
    </w:p>
    <w:p w:rsidR="00992218" w:rsidRDefault="00992218" w:rsidP="00992218">
      <w:pPr>
        <w:pStyle w:val="Heading1"/>
        <w:rPr>
          <w:color w:val="000000" w:themeColor="text1"/>
        </w:rPr>
      </w:pPr>
      <w:bookmarkStart w:id="34" w:name="_Toc253577519"/>
      <w:bookmarkStart w:id="35" w:name="_Toc470752251"/>
      <w:r>
        <w:rPr>
          <w:color w:val="000000" w:themeColor="text1"/>
        </w:rPr>
        <w:t>Backup</w:t>
      </w:r>
      <w:bookmarkEnd w:id="34"/>
      <w:bookmarkEnd w:id="35"/>
    </w:p>
    <w:p w:rsidR="00371A46" w:rsidRDefault="00992218" w:rsidP="00432CF9">
      <w:pPr>
        <w:jc w:val="both"/>
        <w:rPr>
          <w:color w:val="000000" w:themeColor="text1"/>
        </w:rPr>
      </w:pPr>
      <w:r>
        <w:rPr>
          <w:color w:val="000000" w:themeColor="text1"/>
        </w:rPr>
        <w:t>This section elaborate</w:t>
      </w:r>
      <w:r w:rsidR="0079725F">
        <w:rPr>
          <w:color w:val="000000" w:themeColor="text1"/>
        </w:rPr>
        <w:t>s</w:t>
      </w:r>
      <w:r>
        <w:rPr>
          <w:color w:val="000000" w:themeColor="text1"/>
        </w:rPr>
        <w:t xml:space="preserve"> the backup plan for </w:t>
      </w:r>
      <w:r w:rsidR="00432CF9">
        <w:rPr>
          <w:color w:val="000000" w:themeColor="text1"/>
        </w:rPr>
        <w:t>test data:</w:t>
      </w:r>
    </w:p>
    <w:p w:rsidR="00371A46" w:rsidRPr="00432CF9" w:rsidRDefault="00371A46" w:rsidP="00432CF9">
      <w:pPr>
        <w:pStyle w:val="ListParagraph"/>
        <w:numPr>
          <w:ilvl w:val="0"/>
          <w:numId w:val="46"/>
        </w:numPr>
        <w:jc w:val="both"/>
        <w:rPr>
          <w:color w:val="000000" w:themeColor="text1"/>
        </w:rPr>
      </w:pPr>
      <w:r w:rsidRPr="00432CF9">
        <w:rPr>
          <w:color w:val="000000" w:themeColor="text1"/>
        </w:rPr>
        <w:t>Create a full backup for Application Gateway ‘s database on the weekend</w:t>
      </w:r>
    </w:p>
    <w:p w:rsidR="00371A46" w:rsidRPr="00432CF9" w:rsidRDefault="00371A46" w:rsidP="00432CF9">
      <w:pPr>
        <w:pStyle w:val="ListParagraph"/>
        <w:numPr>
          <w:ilvl w:val="0"/>
          <w:numId w:val="46"/>
        </w:numPr>
        <w:jc w:val="both"/>
        <w:rPr>
          <w:color w:val="000000" w:themeColor="text1"/>
        </w:rPr>
      </w:pPr>
      <w:r w:rsidRPr="00432CF9">
        <w:rPr>
          <w:color w:val="000000" w:themeColor="text1"/>
        </w:rPr>
        <w:t>Then on the weekdays, create an incremental backup to save only the files that changed since the last full or incremental backup.</w:t>
      </w:r>
    </w:p>
    <w:p w:rsidR="00432CF9" w:rsidRPr="00432CF9" w:rsidRDefault="00432CF9" w:rsidP="00432CF9">
      <w:pPr>
        <w:pStyle w:val="ListParagraph"/>
        <w:numPr>
          <w:ilvl w:val="0"/>
          <w:numId w:val="46"/>
        </w:numPr>
        <w:jc w:val="both"/>
        <w:rPr>
          <w:color w:val="000000" w:themeColor="text1"/>
        </w:rPr>
      </w:pPr>
      <w:r w:rsidRPr="00432CF9">
        <w:rPr>
          <w:color w:val="000000" w:themeColor="text1"/>
        </w:rPr>
        <w:t>To restore the data, first restore the last full backup then restore all the incremental backups made since the last full backup, in the order they were made.</w:t>
      </w:r>
    </w:p>
    <w:p w:rsidR="00D4086A" w:rsidRPr="004F4707" w:rsidRDefault="00D4086A" w:rsidP="00D4086A">
      <w:pPr>
        <w:pStyle w:val="Heading1"/>
        <w:rPr>
          <w:color w:val="000000" w:themeColor="text1"/>
        </w:rPr>
      </w:pPr>
      <w:bookmarkStart w:id="36" w:name="_Toc470752252"/>
      <w:r w:rsidRPr="004F4707">
        <w:rPr>
          <w:color w:val="000000" w:themeColor="text1"/>
        </w:rPr>
        <w:t>Training</w:t>
      </w:r>
      <w:bookmarkEnd w:id="33"/>
      <w:bookmarkEnd w:id="36"/>
    </w:p>
    <w:p w:rsidR="00405102" w:rsidRPr="00EB6007" w:rsidRDefault="00D4086A" w:rsidP="00EB6007">
      <w:pPr>
        <w:pStyle w:val="Heading2"/>
        <w:rPr>
          <w:color w:val="000000" w:themeColor="text1"/>
        </w:rPr>
      </w:pPr>
      <w:bookmarkStart w:id="37" w:name="_Toc470752253"/>
      <w:r w:rsidRPr="004F4707">
        <w:rPr>
          <w:color w:val="000000" w:themeColor="text1"/>
        </w:rPr>
        <w:t>Training Identified</w:t>
      </w:r>
      <w:bookmarkStart w:id="38" w:name="_Toc195528054"/>
      <w:bookmarkEnd w:id="37"/>
    </w:p>
    <w:p w:rsidR="00BF549F" w:rsidRPr="004F4707" w:rsidRDefault="00BF549F" w:rsidP="00BF549F">
      <w:pPr>
        <w:rPr>
          <w:color w:val="000000" w:themeColor="text1"/>
        </w:rPr>
      </w:pPr>
      <w:r w:rsidRPr="004F4707">
        <w:rPr>
          <w:color w:val="000000" w:themeColor="text1"/>
        </w:rPr>
        <w:t>Training identified is listed in the table below:</w:t>
      </w:r>
    </w:p>
    <w:tbl>
      <w:tblPr>
        <w:tblStyle w:val="LightList1"/>
        <w:tblW w:w="0" w:type="auto"/>
        <w:tblInd w:w="709" w:type="dxa"/>
        <w:tblLook w:val="04A0" w:firstRow="1" w:lastRow="0" w:firstColumn="1" w:lastColumn="0" w:noHBand="0" w:noVBand="1"/>
      </w:tblPr>
      <w:tblGrid>
        <w:gridCol w:w="3269"/>
        <w:gridCol w:w="5708"/>
      </w:tblGrid>
      <w:tr w:rsidR="00BF549F" w:rsidRPr="00405102" w:rsidTr="00E51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</w:tcPr>
          <w:p w:rsidR="00BF549F" w:rsidRPr="00405102" w:rsidRDefault="00BF549F" w:rsidP="00405102">
            <w:pPr>
              <w:spacing w:after="0"/>
              <w:ind w:left="0"/>
              <w:jc w:val="center"/>
            </w:pPr>
            <w:r w:rsidRPr="00405102">
              <w:t>Type of Tool/Process</w:t>
            </w:r>
          </w:p>
        </w:tc>
        <w:tc>
          <w:tcPr>
            <w:tcW w:w="5708" w:type="dxa"/>
            <w:tcBorders>
              <w:left w:val="single" w:sz="4" w:space="0" w:color="auto"/>
            </w:tcBorders>
          </w:tcPr>
          <w:p w:rsidR="00BF549F" w:rsidRPr="00405102" w:rsidRDefault="00BF549F" w:rsidP="00405102">
            <w:pPr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5102">
              <w:t>Tool /Process</w:t>
            </w:r>
          </w:p>
        </w:tc>
      </w:tr>
      <w:tr w:rsidR="00BF549F" w:rsidRPr="004F4707" w:rsidTr="00E51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9" w:type="dxa"/>
            <w:tcBorders>
              <w:right w:val="single" w:sz="4" w:space="0" w:color="auto"/>
            </w:tcBorders>
          </w:tcPr>
          <w:p w:rsidR="00BF549F" w:rsidRPr="004F4707" w:rsidRDefault="000C074B" w:rsidP="00BB5628">
            <w:pPr>
              <w:spacing w:after="0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Automation testing </w:t>
            </w:r>
            <w:r w:rsidR="00BB5628">
              <w:rPr>
                <w:color w:val="000000" w:themeColor="text1"/>
              </w:rPr>
              <w:t>library</w:t>
            </w:r>
          </w:p>
        </w:tc>
        <w:tc>
          <w:tcPr>
            <w:tcW w:w="5708" w:type="dxa"/>
            <w:tcBorders>
              <w:left w:val="single" w:sz="4" w:space="0" w:color="auto"/>
            </w:tcBorders>
          </w:tcPr>
          <w:p w:rsidR="00900BAF" w:rsidRPr="004F4707" w:rsidRDefault="000C074B" w:rsidP="00B57618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Selenium</w:t>
            </w:r>
            <w:r w:rsidR="006228DD">
              <w:rPr>
                <w:color w:val="000000" w:themeColor="text1"/>
              </w:rPr>
              <w:t xml:space="preserve"> </w:t>
            </w:r>
            <w:r w:rsidR="00D11D67">
              <w:rPr>
                <w:color w:val="000000" w:themeColor="text1"/>
              </w:rPr>
              <w:t>3.0.1</w:t>
            </w:r>
          </w:p>
        </w:tc>
      </w:tr>
      <w:tr w:rsidR="00BF549F" w:rsidRPr="004F4707" w:rsidTr="00E51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</w:tcPr>
          <w:p w:rsidR="00BF549F" w:rsidRPr="004F4707" w:rsidRDefault="00BB5628" w:rsidP="00B57618">
            <w:pPr>
              <w:spacing w:after="0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Network monitoring tool</w:t>
            </w:r>
          </w:p>
        </w:tc>
        <w:tc>
          <w:tcPr>
            <w:tcW w:w="5708" w:type="dxa"/>
            <w:tcBorders>
              <w:left w:val="single" w:sz="4" w:space="0" w:color="auto"/>
            </w:tcBorders>
          </w:tcPr>
          <w:p w:rsidR="00BC52FE" w:rsidRPr="004F4707" w:rsidRDefault="00E51992" w:rsidP="00B57618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Wireshark </w:t>
            </w:r>
            <w:r w:rsidR="006228DD">
              <w:rPr>
                <w:color w:val="000000" w:themeColor="text1"/>
              </w:rPr>
              <w:t>2.2.3</w:t>
            </w:r>
          </w:p>
        </w:tc>
      </w:tr>
      <w:tr w:rsidR="00BF549F" w:rsidRPr="004F4707" w:rsidTr="00E51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9" w:type="dxa"/>
            <w:tcBorders>
              <w:right w:val="single" w:sz="4" w:space="0" w:color="auto"/>
            </w:tcBorders>
          </w:tcPr>
          <w:p w:rsidR="00BF549F" w:rsidRPr="004F4707" w:rsidRDefault="00E51992" w:rsidP="00B57618">
            <w:pPr>
              <w:spacing w:after="0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Automation software build tool</w:t>
            </w:r>
          </w:p>
        </w:tc>
        <w:tc>
          <w:tcPr>
            <w:tcW w:w="5708" w:type="dxa"/>
            <w:tcBorders>
              <w:left w:val="single" w:sz="4" w:space="0" w:color="auto"/>
            </w:tcBorders>
          </w:tcPr>
          <w:p w:rsidR="00BF549F" w:rsidRPr="00405102" w:rsidRDefault="00E51992" w:rsidP="00405102">
            <w:pPr>
              <w:keepNext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Apache Ant</w:t>
            </w:r>
            <w:r w:rsidR="006228DD">
              <w:rPr>
                <w:color w:val="000000" w:themeColor="text1"/>
              </w:rPr>
              <w:t xml:space="preserve"> 1.9.7</w:t>
            </w:r>
          </w:p>
        </w:tc>
      </w:tr>
      <w:tr w:rsidR="00E51992" w:rsidRPr="004F4707" w:rsidTr="00E51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9" w:type="dxa"/>
            <w:tcBorders>
              <w:right w:val="single" w:sz="4" w:space="0" w:color="auto"/>
            </w:tcBorders>
          </w:tcPr>
          <w:p w:rsidR="00E51992" w:rsidRDefault="00E51992" w:rsidP="00B57618">
            <w:pPr>
              <w:spacing w:after="0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Automation server supports building, deploying and automating project</w:t>
            </w:r>
          </w:p>
        </w:tc>
        <w:tc>
          <w:tcPr>
            <w:tcW w:w="5708" w:type="dxa"/>
            <w:tcBorders>
              <w:left w:val="single" w:sz="4" w:space="0" w:color="auto"/>
            </w:tcBorders>
          </w:tcPr>
          <w:p w:rsidR="00E51992" w:rsidRDefault="00E51992" w:rsidP="00405102">
            <w:pPr>
              <w:keepNext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Jenkins</w:t>
            </w:r>
            <w:r w:rsidR="006228DD">
              <w:rPr>
                <w:color w:val="000000" w:themeColor="text1"/>
              </w:rPr>
              <w:t xml:space="preserve"> 2.32</w:t>
            </w:r>
          </w:p>
        </w:tc>
      </w:tr>
      <w:tr w:rsidR="00E53520" w:rsidRPr="004F4707" w:rsidTr="00E51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9" w:type="dxa"/>
            <w:tcBorders>
              <w:right w:val="single" w:sz="4" w:space="0" w:color="auto"/>
            </w:tcBorders>
          </w:tcPr>
          <w:p w:rsidR="00E53520" w:rsidRDefault="00E53520" w:rsidP="00B57618">
            <w:pPr>
              <w:spacing w:after="0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Load testing tool</w:t>
            </w:r>
          </w:p>
        </w:tc>
        <w:tc>
          <w:tcPr>
            <w:tcW w:w="5708" w:type="dxa"/>
            <w:tcBorders>
              <w:left w:val="single" w:sz="4" w:space="0" w:color="auto"/>
            </w:tcBorders>
          </w:tcPr>
          <w:p w:rsidR="00E53520" w:rsidRDefault="00E53520" w:rsidP="00405102">
            <w:pPr>
              <w:keepNext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Loadrunner 12.0</w:t>
            </w:r>
          </w:p>
        </w:tc>
      </w:tr>
      <w:tr w:rsidR="009E259C" w:rsidRPr="004F4707" w:rsidTr="00E51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9" w:type="dxa"/>
            <w:tcBorders>
              <w:right w:val="single" w:sz="4" w:space="0" w:color="auto"/>
            </w:tcBorders>
          </w:tcPr>
          <w:p w:rsidR="009E259C" w:rsidRDefault="009E259C" w:rsidP="00B57618">
            <w:pPr>
              <w:spacing w:after="0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Python scripting language</w:t>
            </w:r>
          </w:p>
        </w:tc>
        <w:tc>
          <w:tcPr>
            <w:tcW w:w="5708" w:type="dxa"/>
            <w:tcBorders>
              <w:left w:val="single" w:sz="4" w:space="0" w:color="auto"/>
            </w:tcBorders>
          </w:tcPr>
          <w:p w:rsidR="009E259C" w:rsidRDefault="009E259C" w:rsidP="00405102">
            <w:pPr>
              <w:keepNext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Python 3</w:t>
            </w:r>
          </w:p>
        </w:tc>
      </w:tr>
    </w:tbl>
    <w:p w:rsidR="00BF549F" w:rsidRPr="004F4707" w:rsidRDefault="006D4A8A" w:rsidP="006D4A8A">
      <w:pPr>
        <w:pStyle w:val="Caption"/>
        <w:jc w:val="center"/>
        <w:rPr>
          <w:b/>
          <w:color w:val="000000" w:themeColor="text1"/>
          <w:sz w:val="20"/>
          <w:szCs w:val="20"/>
        </w:rPr>
      </w:pPr>
      <w:r w:rsidRPr="004F4707">
        <w:rPr>
          <w:b/>
          <w:color w:val="000000" w:themeColor="text1"/>
          <w:sz w:val="20"/>
          <w:szCs w:val="20"/>
        </w:rPr>
        <w:t xml:space="preserve">Table </w:t>
      </w:r>
      <w:r w:rsidR="00042C87">
        <w:rPr>
          <w:b/>
          <w:color w:val="000000" w:themeColor="text1"/>
          <w:sz w:val="20"/>
          <w:szCs w:val="20"/>
        </w:rPr>
        <w:t>5</w:t>
      </w:r>
      <w:r w:rsidRPr="004F4707">
        <w:rPr>
          <w:b/>
          <w:color w:val="000000" w:themeColor="text1"/>
          <w:sz w:val="20"/>
          <w:szCs w:val="20"/>
        </w:rPr>
        <w:t>: Training identified</w:t>
      </w:r>
    </w:p>
    <w:p w:rsidR="00703914" w:rsidRPr="00C92A0F" w:rsidRDefault="00BF549F" w:rsidP="00703914">
      <w:pPr>
        <w:pStyle w:val="Heading2"/>
        <w:rPr>
          <w:color w:val="000000" w:themeColor="text1"/>
        </w:rPr>
      </w:pPr>
      <w:bookmarkStart w:id="39" w:name="_Toc195589622"/>
      <w:bookmarkStart w:id="40" w:name="_Toc197189051"/>
      <w:bookmarkStart w:id="41" w:name="_Toc470752254"/>
      <w:r w:rsidRPr="004F4707">
        <w:rPr>
          <w:color w:val="000000" w:themeColor="text1"/>
        </w:rPr>
        <w:t>Training Materials and Approach</w:t>
      </w:r>
      <w:bookmarkStart w:id="42" w:name="_Toc194926531"/>
      <w:bookmarkStart w:id="43" w:name="_Toc197189052"/>
      <w:bookmarkEnd w:id="39"/>
      <w:bookmarkEnd w:id="40"/>
      <w:bookmarkEnd w:id="41"/>
    </w:p>
    <w:p w:rsidR="00703914" w:rsidRDefault="00703914" w:rsidP="00703914">
      <w:r>
        <w:t>Training is delivered via:</w:t>
      </w:r>
    </w:p>
    <w:p w:rsidR="00703914" w:rsidRDefault="00703914" w:rsidP="00703914">
      <w:pPr>
        <w:pStyle w:val="ListParagraph"/>
        <w:numPr>
          <w:ilvl w:val="0"/>
          <w:numId w:val="15"/>
        </w:numPr>
      </w:pPr>
      <w:r>
        <w:t>Self-studies</w:t>
      </w:r>
    </w:p>
    <w:p w:rsidR="00703914" w:rsidRDefault="00703914" w:rsidP="00703914">
      <w:pPr>
        <w:pStyle w:val="ListParagraph"/>
        <w:numPr>
          <w:ilvl w:val="0"/>
          <w:numId w:val="15"/>
        </w:numPr>
      </w:pPr>
      <w:r>
        <w:t>Knowledge sharing among peers</w:t>
      </w:r>
    </w:p>
    <w:p w:rsidR="00703914" w:rsidRDefault="00703914" w:rsidP="00703914">
      <w:pPr>
        <w:pStyle w:val="ListParagraph"/>
        <w:numPr>
          <w:ilvl w:val="0"/>
          <w:numId w:val="15"/>
        </w:numPr>
      </w:pPr>
      <w:r>
        <w:t>On the job training</w:t>
      </w:r>
    </w:p>
    <w:p w:rsidR="00703914" w:rsidRDefault="00703914" w:rsidP="00703914">
      <w:pPr>
        <w:pStyle w:val="ListParagraph"/>
        <w:numPr>
          <w:ilvl w:val="0"/>
          <w:numId w:val="15"/>
        </w:numPr>
      </w:pPr>
      <w:r>
        <w:t>Classroom style training by internal or external domain experts</w:t>
      </w:r>
    </w:p>
    <w:p w:rsidR="00703914" w:rsidRDefault="00703914" w:rsidP="00703914">
      <w:r>
        <w:t>Training materials will be kept in releva</w:t>
      </w:r>
      <w:r w:rsidR="007C26F0">
        <w:t>nt locations on shared folders.</w:t>
      </w:r>
    </w:p>
    <w:p w:rsidR="00C93847" w:rsidRDefault="00C93847" w:rsidP="00703914">
      <w:r>
        <w:t>Refer to below links for tutorials of the necessary software for this test environment:</w:t>
      </w:r>
    </w:p>
    <w:p w:rsidR="00C93847" w:rsidRDefault="00B23F21" w:rsidP="00B23F21">
      <w:pPr>
        <w:pStyle w:val="ListParagraph"/>
        <w:numPr>
          <w:ilvl w:val="0"/>
          <w:numId w:val="45"/>
        </w:numPr>
      </w:pPr>
      <w:r>
        <w:lastRenderedPageBreak/>
        <w:t xml:space="preserve">Wireshark: </w:t>
      </w:r>
      <w:hyperlink r:id="rId32" w:history="1">
        <w:r w:rsidRPr="004A06B6">
          <w:rPr>
            <w:rStyle w:val="Hyperlink"/>
          </w:rPr>
          <w:t>http://www.howtogeek.com/104278/how-to-use-wireshark-to-capture-filter-and-inspect-packets/</w:t>
        </w:r>
      </w:hyperlink>
    </w:p>
    <w:p w:rsidR="00B23F21" w:rsidRDefault="0088710A" w:rsidP="0088710A">
      <w:pPr>
        <w:pStyle w:val="ListParagraph"/>
        <w:numPr>
          <w:ilvl w:val="0"/>
          <w:numId w:val="45"/>
        </w:numPr>
      </w:pPr>
      <w:r>
        <w:t xml:space="preserve">Selenium: </w:t>
      </w:r>
      <w:hyperlink r:id="rId33" w:history="1">
        <w:r w:rsidRPr="004A06B6">
          <w:rPr>
            <w:rStyle w:val="Hyperlink"/>
          </w:rPr>
          <w:t>http://www.guru99.com/selenium-tutorial.html</w:t>
        </w:r>
      </w:hyperlink>
    </w:p>
    <w:p w:rsidR="0088710A" w:rsidRDefault="002C4F5A" w:rsidP="002C4F5A">
      <w:pPr>
        <w:pStyle w:val="ListParagraph"/>
        <w:numPr>
          <w:ilvl w:val="0"/>
          <w:numId w:val="45"/>
        </w:numPr>
      </w:pPr>
      <w:r>
        <w:t xml:space="preserve">Jenkins: </w:t>
      </w:r>
      <w:hyperlink r:id="rId34" w:history="1">
        <w:r w:rsidRPr="004A06B6">
          <w:rPr>
            <w:rStyle w:val="Hyperlink"/>
          </w:rPr>
          <w:t>http://www.tutorialspoint.com/jenkins/</w:t>
        </w:r>
      </w:hyperlink>
    </w:p>
    <w:p w:rsidR="002C4F5A" w:rsidRDefault="000C5E06" w:rsidP="00883860">
      <w:pPr>
        <w:pStyle w:val="ListParagraph"/>
        <w:numPr>
          <w:ilvl w:val="0"/>
          <w:numId w:val="45"/>
        </w:numPr>
      </w:pPr>
      <w:r>
        <w:t xml:space="preserve">Apache Ant: </w:t>
      </w:r>
      <w:hyperlink r:id="rId35" w:history="1">
        <w:r w:rsidR="00883860" w:rsidRPr="004A06B6">
          <w:rPr>
            <w:rStyle w:val="Hyperlink"/>
          </w:rPr>
          <w:t>http://www.vogella.com/tutorials/ApacheAnt/article.html</w:t>
        </w:r>
      </w:hyperlink>
    </w:p>
    <w:p w:rsidR="00494D59" w:rsidRDefault="00883860" w:rsidP="00494D59">
      <w:pPr>
        <w:pStyle w:val="ListParagraph"/>
        <w:numPr>
          <w:ilvl w:val="0"/>
          <w:numId w:val="45"/>
        </w:numPr>
      </w:pPr>
      <w:r>
        <w:t xml:space="preserve">Loadrunner: </w:t>
      </w:r>
      <w:hyperlink r:id="rId36" w:history="1">
        <w:r w:rsidR="00E53520" w:rsidRPr="004A06B6">
          <w:rPr>
            <w:rStyle w:val="Hyperlink"/>
          </w:rPr>
          <w:t>http://www.guru99.com/loadrunner-v12-tutorials.html</w:t>
        </w:r>
      </w:hyperlink>
    </w:p>
    <w:p w:rsidR="0011232C" w:rsidRDefault="0011232C" w:rsidP="0011232C">
      <w:pPr>
        <w:pStyle w:val="ListParagraph"/>
        <w:numPr>
          <w:ilvl w:val="0"/>
          <w:numId w:val="45"/>
        </w:numPr>
      </w:pPr>
      <w:r>
        <w:t xml:space="preserve">Python: </w:t>
      </w:r>
      <w:hyperlink r:id="rId37" w:history="1">
        <w:r w:rsidR="00DC52DD" w:rsidRPr="004A06B6">
          <w:rPr>
            <w:rStyle w:val="Hyperlink"/>
          </w:rPr>
          <w:t>https://www.tutorialspoint.com/python/</w:t>
        </w:r>
      </w:hyperlink>
    </w:p>
    <w:p w:rsidR="00DC52DD" w:rsidRPr="00D4086A" w:rsidRDefault="00DC52DD" w:rsidP="00371A46">
      <w:pPr>
        <w:pStyle w:val="ListParagraph"/>
        <w:ind w:left="1559"/>
      </w:pPr>
    </w:p>
    <w:p w:rsidR="00AE7E43" w:rsidRDefault="00BF549F" w:rsidP="00C92A0F">
      <w:pPr>
        <w:pStyle w:val="Heading1"/>
        <w:rPr>
          <w:color w:val="000000" w:themeColor="text1"/>
        </w:rPr>
      </w:pPr>
      <w:bookmarkStart w:id="44" w:name="_Toc470752255"/>
      <w:r w:rsidRPr="004F4707">
        <w:rPr>
          <w:color w:val="000000" w:themeColor="text1"/>
        </w:rPr>
        <w:t>Roles and Responsibilities</w:t>
      </w:r>
      <w:bookmarkStart w:id="45" w:name="OLE_LINK2"/>
      <w:bookmarkStart w:id="46" w:name="OLE_LINK3"/>
      <w:bookmarkEnd w:id="42"/>
      <w:bookmarkEnd w:id="43"/>
      <w:bookmarkEnd w:id="44"/>
    </w:p>
    <w:p w:rsidR="00BF549F" w:rsidRPr="004F4707" w:rsidRDefault="00BF549F" w:rsidP="00BF549F">
      <w:pPr>
        <w:rPr>
          <w:color w:val="000000" w:themeColor="text1"/>
        </w:rPr>
      </w:pPr>
      <w:r w:rsidRPr="004F4707">
        <w:rPr>
          <w:color w:val="000000" w:themeColor="text1"/>
        </w:rPr>
        <w:t xml:space="preserve">Roles and responsibilities defined as below for various tasks required in </w:t>
      </w:r>
      <w:r w:rsidR="00AE7E43">
        <w:rPr>
          <w:color w:val="000000" w:themeColor="text1"/>
        </w:rPr>
        <w:t>managing T</w:t>
      </w:r>
      <w:r w:rsidRPr="004F4707">
        <w:rPr>
          <w:color w:val="000000" w:themeColor="text1"/>
        </w:rPr>
        <w:t xml:space="preserve">est </w:t>
      </w:r>
      <w:r w:rsidR="00AE7E43">
        <w:rPr>
          <w:color w:val="000000" w:themeColor="text1"/>
        </w:rPr>
        <w:t>Environment and Test Data:</w:t>
      </w:r>
    </w:p>
    <w:tbl>
      <w:tblPr>
        <w:tblStyle w:val="LightList1"/>
        <w:tblW w:w="0" w:type="auto"/>
        <w:tblInd w:w="709" w:type="dxa"/>
        <w:tblLook w:val="04A0" w:firstRow="1" w:lastRow="0" w:firstColumn="1" w:lastColumn="0" w:noHBand="0" w:noVBand="1"/>
      </w:tblPr>
      <w:tblGrid>
        <w:gridCol w:w="2549"/>
        <w:gridCol w:w="1980"/>
        <w:gridCol w:w="4578"/>
      </w:tblGrid>
      <w:tr w:rsidR="00BF549F" w:rsidRPr="00AE7E43" w:rsidTr="00B57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</w:tcPr>
          <w:bookmarkEnd w:id="45"/>
          <w:bookmarkEnd w:id="46"/>
          <w:p w:rsidR="00BF549F" w:rsidRPr="00AE7E43" w:rsidRDefault="00BF549F" w:rsidP="00AE7E43">
            <w:pPr>
              <w:spacing w:after="0"/>
              <w:ind w:left="0"/>
              <w:jc w:val="center"/>
            </w:pPr>
            <w:r w:rsidRPr="00AE7E43">
              <w:t>Task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BF549F" w:rsidRPr="00AE7E43" w:rsidRDefault="00BF549F" w:rsidP="00AE7E43">
            <w:pPr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E43">
              <w:t>Role</w:t>
            </w:r>
          </w:p>
        </w:tc>
        <w:tc>
          <w:tcPr>
            <w:tcW w:w="4578" w:type="dxa"/>
            <w:tcBorders>
              <w:left w:val="single" w:sz="4" w:space="0" w:color="auto"/>
            </w:tcBorders>
          </w:tcPr>
          <w:p w:rsidR="00BF549F" w:rsidRPr="00AE7E43" w:rsidRDefault="00BF549F" w:rsidP="00AE7E43">
            <w:pPr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E43">
              <w:t>Responsibilities</w:t>
            </w:r>
          </w:p>
        </w:tc>
      </w:tr>
      <w:tr w:rsidR="00D9777D" w:rsidRPr="004F4707" w:rsidTr="00B57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  <w:tcBorders>
              <w:right w:val="single" w:sz="4" w:space="0" w:color="auto"/>
            </w:tcBorders>
          </w:tcPr>
          <w:p w:rsidR="00D9777D" w:rsidRPr="004F4707" w:rsidRDefault="00D9777D" w:rsidP="00B57618">
            <w:pPr>
              <w:spacing w:after="0"/>
              <w:ind w:left="0"/>
              <w:rPr>
                <w:color w:val="000000" w:themeColor="text1"/>
              </w:rPr>
            </w:pPr>
            <w:r w:rsidRPr="004F4707">
              <w:rPr>
                <w:color w:val="000000" w:themeColor="text1"/>
              </w:rPr>
              <w:t>Test Environment Setup &amp; Maintenance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D9777D" w:rsidRPr="004F4707" w:rsidRDefault="00D9777D" w:rsidP="00B57618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F4707">
              <w:rPr>
                <w:color w:val="000000" w:themeColor="text1"/>
              </w:rPr>
              <w:t>Sysadmin</w:t>
            </w:r>
          </w:p>
          <w:p w:rsidR="00D9777D" w:rsidRPr="004F4707" w:rsidRDefault="00AE7E43" w:rsidP="00B57618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QA</w:t>
            </w:r>
            <w:r w:rsidR="00D9777D" w:rsidRPr="004F4707">
              <w:rPr>
                <w:color w:val="000000" w:themeColor="text1"/>
              </w:rPr>
              <w:t xml:space="preserve"> Manager</w:t>
            </w:r>
          </w:p>
        </w:tc>
        <w:tc>
          <w:tcPr>
            <w:tcW w:w="4578" w:type="dxa"/>
            <w:tcBorders>
              <w:left w:val="single" w:sz="4" w:space="0" w:color="auto"/>
            </w:tcBorders>
          </w:tcPr>
          <w:p w:rsidR="00D9777D" w:rsidRPr="004F4707" w:rsidRDefault="00D9777D" w:rsidP="00B57618">
            <w:pPr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F4707">
              <w:rPr>
                <w:color w:val="000000" w:themeColor="text1"/>
              </w:rPr>
              <w:t>Plan, setup and maintain test environment with input from users</w:t>
            </w:r>
          </w:p>
        </w:tc>
      </w:tr>
      <w:tr w:rsidR="00BF549F" w:rsidRPr="004F4707" w:rsidTr="00B57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  <w:tcBorders>
              <w:right w:val="single" w:sz="4" w:space="0" w:color="auto"/>
            </w:tcBorders>
          </w:tcPr>
          <w:p w:rsidR="00BF549F" w:rsidRPr="004F4707" w:rsidRDefault="00BF549F" w:rsidP="00893AB4">
            <w:pPr>
              <w:spacing w:after="0"/>
              <w:ind w:left="0"/>
              <w:rPr>
                <w:color w:val="000000" w:themeColor="text1"/>
              </w:rPr>
            </w:pPr>
            <w:r w:rsidRPr="004F4707">
              <w:rPr>
                <w:color w:val="000000" w:themeColor="text1"/>
              </w:rPr>
              <w:t xml:space="preserve">Test </w:t>
            </w:r>
            <w:r w:rsidR="00893AB4" w:rsidRPr="004F4707">
              <w:rPr>
                <w:color w:val="000000" w:themeColor="text1"/>
              </w:rPr>
              <w:t>Data Collection &amp; Maintenance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BF549F" w:rsidRPr="004F4707" w:rsidRDefault="00AE7E43" w:rsidP="00AE7E43">
            <w:pPr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QA,QA</w:t>
            </w:r>
            <w:r w:rsidR="00BF549F" w:rsidRPr="004F4707">
              <w:rPr>
                <w:color w:val="000000" w:themeColor="text1"/>
              </w:rPr>
              <w:t xml:space="preserve"> Manager</w:t>
            </w:r>
          </w:p>
        </w:tc>
        <w:tc>
          <w:tcPr>
            <w:tcW w:w="4578" w:type="dxa"/>
            <w:tcBorders>
              <w:left w:val="single" w:sz="4" w:space="0" w:color="auto"/>
            </w:tcBorders>
          </w:tcPr>
          <w:p w:rsidR="00893AB4" w:rsidRPr="004F4707" w:rsidRDefault="00AE7E43" w:rsidP="00893AB4">
            <w:pPr>
              <w:keepNext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Generate test data</w:t>
            </w:r>
          </w:p>
        </w:tc>
      </w:tr>
    </w:tbl>
    <w:p w:rsidR="00893AB4" w:rsidRPr="004F4707" w:rsidRDefault="00893AB4" w:rsidP="00E41FA2">
      <w:pPr>
        <w:pStyle w:val="Caption"/>
        <w:jc w:val="center"/>
        <w:rPr>
          <w:b/>
          <w:color w:val="000000" w:themeColor="text1"/>
          <w:sz w:val="20"/>
          <w:szCs w:val="20"/>
        </w:rPr>
      </w:pPr>
      <w:r w:rsidRPr="004F4707">
        <w:rPr>
          <w:b/>
          <w:color w:val="000000" w:themeColor="text1"/>
          <w:sz w:val="20"/>
          <w:szCs w:val="20"/>
        </w:rPr>
        <w:t xml:space="preserve">Table </w:t>
      </w:r>
      <w:r w:rsidR="00371A46">
        <w:rPr>
          <w:b/>
          <w:color w:val="000000" w:themeColor="text1"/>
          <w:sz w:val="20"/>
          <w:szCs w:val="20"/>
        </w:rPr>
        <w:t>6</w:t>
      </w:r>
      <w:r w:rsidRPr="004F4707">
        <w:rPr>
          <w:b/>
          <w:color w:val="000000" w:themeColor="text1"/>
          <w:sz w:val="20"/>
          <w:szCs w:val="20"/>
        </w:rPr>
        <w:t>: Roles and Responsibilities for acquiring Test Environment and Data</w:t>
      </w:r>
    </w:p>
    <w:p w:rsidR="009B11C1" w:rsidRPr="004F4707" w:rsidRDefault="009B11C1">
      <w:pPr>
        <w:overflowPunct/>
        <w:autoSpaceDE/>
        <w:autoSpaceDN/>
        <w:adjustRightInd/>
        <w:spacing w:before="0" w:after="0"/>
        <w:ind w:left="0" w:right="0"/>
        <w:textAlignment w:val="auto"/>
        <w:rPr>
          <w:b/>
          <w:color w:val="000000" w:themeColor="text1"/>
          <w:sz w:val="36"/>
        </w:rPr>
      </w:pPr>
      <w:r w:rsidRPr="004F4707">
        <w:rPr>
          <w:color w:val="000000" w:themeColor="text1"/>
        </w:rPr>
        <w:br w:type="page"/>
      </w:r>
    </w:p>
    <w:bookmarkEnd w:id="38"/>
    <w:p w:rsidR="001A1466" w:rsidRPr="001A1466" w:rsidRDefault="001A1466" w:rsidP="001A1466">
      <w:pPr>
        <w:pStyle w:val="Heading2"/>
        <w:numPr>
          <w:ilvl w:val="0"/>
          <w:numId w:val="0"/>
        </w:numPr>
      </w:pPr>
    </w:p>
    <w:sectPr w:rsidR="001A1466" w:rsidRPr="001A1466" w:rsidSect="00B61593">
      <w:headerReference w:type="default" r:id="rId38"/>
      <w:footerReference w:type="default" r:id="rId39"/>
      <w:headerReference w:type="first" r:id="rId40"/>
      <w:pgSz w:w="11880" w:h="16820"/>
      <w:pgMar w:top="1417" w:right="1140" w:bottom="1417" w:left="11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06C" w:rsidRDefault="00D9406C">
      <w:pPr>
        <w:spacing w:before="0" w:after="0"/>
      </w:pPr>
      <w:r>
        <w:separator/>
      </w:r>
    </w:p>
  </w:endnote>
  <w:endnote w:type="continuationSeparator" w:id="0">
    <w:p w:rsidR="00D9406C" w:rsidRDefault="00D9406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5EC" w:rsidRDefault="009765EC" w:rsidP="00176B07">
    <w:pPr>
      <w:pStyle w:val="Footer"/>
    </w:pPr>
    <w:r>
      <w:t xml:space="preserve">Security Classification: Internal 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4651F">
      <w:rPr>
        <w:noProof/>
      </w:rPr>
      <w:t>5</w:t>
    </w:r>
    <w:r>
      <w:rPr>
        <w:noProof/>
      </w:rPr>
      <w:fldChar w:fldCharType="end"/>
    </w:r>
  </w:p>
  <w:p w:rsidR="009765EC" w:rsidRDefault="009765EC" w:rsidP="00176B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06C" w:rsidRDefault="00D9406C">
      <w:pPr>
        <w:spacing w:before="0" w:after="0"/>
      </w:pPr>
      <w:r>
        <w:separator/>
      </w:r>
    </w:p>
  </w:footnote>
  <w:footnote w:type="continuationSeparator" w:id="0">
    <w:p w:rsidR="00D9406C" w:rsidRDefault="00D9406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5EC" w:rsidRDefault="009765EC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5EC" w:rsidRDefault="009765EC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D1E2C"/>
    <w:multiLevelType w:val="hybridMultilevel"/>
    <w:tmpl w:val="72DA9D1C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">
    <w:nsid w:val="0C1834CE"/>
    <w:multiLevelType w:val="hybridMultilevel"/>
    <w:tmpl w:val="E0001D3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F584D5F"/>
    <w:multiLevelType w:val="hybridMultilevel"/>
    <w:tmpl w:val="D966B8AC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3">
    <w:nsid w:val="16736551"/>
    <w:multiLevelType w:val="hybridMultilevel"/>
    <w:tmpl w:val="5270E2C4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4">
    <w:nsid w:val="175E30EC"/>
    <w:multiLevelType w:val="hybridMultilevel"/>
    <w:tmpl w:val="896A4626"/>
    <w:lvl w:ilvl="0" w:tplc="DE841562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 w:tplc="91DC10AE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2778727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84070A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7BC84ABE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AD622F4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258EBD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4BCC405C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7EF6154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>
    <w:nsid w:val="1AD049E9"/>
    <w:multiLevelType w:val="hybridMultilevel"/>
    <w:tmpl w:val="4BF699A8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6">
    <w:nsid w:val="1C85408B"/>
    <w:multiLevelType w:val="hybridMultilevel"/>
    <w:tmpl w:val="B284EE22"/>
    <w:lvl w:ilvl="0" w:tplc="C8F61EA6">
      <w:start w:val="1"/>
      <w:numFmt w:val="bullet"/>
      <w:lvlText w:val="-"/>
      <w:lvlJc w:val="left"/>
      <w:pPr>
        <w:ind w:left="108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F1709B"/>
    <w:multiLevelType w:val="hybridMultilevel"/>
    <w:tmpl w:val="9C34FEF0"/>
    <w:lvl w:ilvl="0" w:tplc="DC3C8632">
      <w:start w:val="1"/>
      <w:numFmt w:val="bullet"/>
      <w:lvlText w:val="-"/>
      <w:lvlJc w:val="left"/>
      <w:pPr>
        <w:ind w:left="1069" w:hanging="360"/>
      </w:pPr>
      <w:rPr>
        <w:rFonts w:ascii="Arial" w:hAnsi="Arial"/>
      </w:rPr>
    </w:lvl>
    <w:lvl w:ilvl="1" w:tplc="A3C8AF24">
      <w:start w:val="1"/>
      <w:numFmt w:val="bullet"/>
      <w:lvlText w:val="o"/>
      <w:lvlJc w:val="left"/>
      <w:pPr>
        <w:ind w:left="1789" w:hanging="360"/>
      </w:pPr>
      <w:rPr>
        <w:rFonts w:ascii="Courier New" w:hAnsi="Courier New"/>
      </w:rPr>
    </w:lvl>
    <w:lvl w:ilvl="2" w:tplc="8F3ED5D8">
      <w:start w:val="1"/>
      <w:numFmt w:val="bullet"/>
      <w:lvlText w:val=""/>
      <w:lvlJc w:val="left"/>
      <w:pPr>
        <w:ind w:left="2509" w:hanging="360"/>
      </w:pPr>
      <w:rPr>
        <w:rFonts w:ascii="Wingdings" w:hAnsi="Wingdings"/>
      </w:rPr>
    </w:lvl>
    <w:lvl w:ilvl="3" w:tplc="39A85122">
      <w:start w:val="1"/>
      <w:numFmt w:val="bullet"/>
      <w:lvlText w:val=""/>
      <w:lvlJc w:val="left"/>
      <w:pPr>
        <w:ind w:left="3229" w:hanging="360"/>
      </w:pPr>
      <w:rPr>
        <w:rFonts w:ascii="Symbol" w:hAnsi="Symbol"/>
      </w:rPr>
    </w:lvl>
    <w:lvl w:ilvl="4" w:tplc="1DC6BAC0">
      <w:start w:val="1"/>
      <w:numFmt w:val="bullet"/>
      <w:lvlText w:val="o"/>
      <w:lvlJc w:val="left"/>
      <w:pPr>
        <w:ind w:left="3949" w:hanging="360"/>
      </w:pPr>
      <w:rPr>
        <w:rFonts w:ascii="Courier New" w:hAnsi="Courier New"/>
      </w:rPr>
    </w:lvl>
    <w:lvl w:ilvl="5" w:tplc="F112EE6E">
      <w:start w:val="1"/>
      <w:numFmt w:val="bullet"/>
      <w:lvlText w:val=""/>
      <w:lvlJc w:val="left"/>
      <w:pPr>
        <w:ind w:left="4669" w:hanging="360"/>
      </w:pPr>
      <w:rPr>
        <w:rFonts w:ascii="Wingdings" w:hAnsi="Wingdings"/>
      </w:rPr>
    </w:lvl>
    <w:lvl w:ilvl="6" w:tplc="A51CB44C">
      <w:start w:val="1"/>
      <w:numFmt w:val="bullet"/>
      <w:lvlText w:val=""/>
      <w:lvlJc w:val="left"/>
      <w:pPr>
        <w:ind w:left="5389" w:hanging="360"/>
      </w:pPr>
      <w:rPr>
        <w:rFonts w:ascii="Symbol" w:hAnsi="Symbol"/>
      </w:rPr>
    </w:lvl>
    <w:lvl w:ilvl="7" w:tplc="39E44AAE">
      <w:start w:val="1"/>
      <w:numFmt w:val="bullet"/>
      <w:lvlText w:val="o"/>
      <w:lvlJc w:val="left"/>
      <w:pPr>
        <w:ind w:left="6109" w:hanging="360"/>
      </w:pPr>
      <w:rPr>
        <w:rFonts w:ascii="Courier New" w:hAnsi="Courier New"/>
      </w:rPr>
    </w:lvl>
    <w:lvl w:ilvl="8" w:tplc="61B8636C">
      <w:start w:val="1"/>
      <w:numFmt w:val="bullet"/>
      <w:lvlText w:val=""/>
      <w:lvlJc w:val="left"/>
      <w:pPr>
        <w:ind w:left="6829" w:hanging="360"/>
      </w:pPr>
      <w:rPr>
        <w:rFonts w:ascii="Wingdings" w:hAnsi="Wingdings"/>
      </w:rPr>
    </w:lvl>
  </w:abstractNum>
  <w:abstractNum w:abstractNumId="8">
    <w:nsid w:val="1EB37928"/>
    <w:multiLevelType w:val="hybridMultilevel"/>
    <w:tmpl w:val="813444C6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9">
    <w:nsid w:val="20BC07F8"/>
    <w:multiLevelType w:val="hybridMultilevel"/>
    <w:tmpl w:val="CE86703E"/>
    <w:lvl w:ilvl="0" w:tplc="040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0">
    <w:nsid w:val="23C91F33"/>
    <w:multiLevelType w:val="hybridMultilevel"/>
    <w:tmpl w:val="D382E1E4"/>
    <w:lvl w:ilvl="0" w:tplc="FA0C20AC">
      <w:start w:val="1"/>
      <w:numFmt w:val="lowerRoman"/>
      <w:lvlText w:val="%1)"/>
      <w:lvlJc w:val="left"/>
      <w:pPr>
        <w:ind w:left="155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1">
    <w:nsid w:val="255A35EB"/>
    <w:multiLevelType w:val="hybridMultilevel"/>
    <w:tmpl w:val="8B687FE0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2">
    <w:nsid w:val="288F1E5D"/>
    <w:multiLevelType w:val="hybridMultilevel"/>
    <w:tmpl w:val="F8462976"/>
    <w:lvl w:ilvl="0" w:tplc="0409000F">
      <w:start w:val="1"/>
      <w:numFmt w:val="decimal"/>
      <w:lvlText w:val="%1."/>
      <w:lvlJc w:val="left"/>
      <w:pPr>
        <w:ind w:left="1559" w:hanging="360"/>
      </w:pPr>
    </w:lvl>
    <w:lvl w:ilvl="1" w:tplc="04090019" w:tentative="1">
      <w:start w:val="1"/>
      <w:numFmt w:val="lowerLetter"/>
      <w:lvlText w:val="%2."/>
      <w:lvlJc w:val="left"/>
      <w:pPr>
        <w:ind w:left="2279" w:hanging="360"/>
      </w:pPr>
    </w:lvl>
    <w:lvl w:ilvl="2" w:tplc="0409001B" w:tentative="1">
      <w:start w:val="1"/>
      <w:numFmt w:val="lowerRoman"/>
      <w:lvlText w:val="%3."/>
      <w:lvlJc w:val="right"/>
      <w:pPr>
        <w:ind w:left="2999" w:hanging="180"/>
      </w:pPr>
    </w:lvl>
    <w:lvl w:ilvl="3" w:tplc="0409000F" w:tentative="1">
      <w:start w:val="1"/>
      <w:numFmt w:val="decimal"/>
      <w:lvlText w:val="%4."/>
      <w:lvlJc w:val="left"/>
      <w:pPr>
        <w:ind w:left="3719" w:hanging="360"/>
      </w:pPr>
    </w:lvl>
    <w:lvl w:ilvl="4" w:tplc="04090019" w:tentative="1">
      <w:start w:val="1"/>
      <w:numFmt w:val="lowerLetter"/>
      <w:lvlText w:val="%5."/>
      <w:lvlJc w:val="left"/>
      <w:pPr>
        <w:ind w:left="4439" w:hanging="360"/>
      </w:pPr>
    </w:lvl>
    <w:lvl w:ilvl="5" w:tplc="0409001B" w:tentative="1">
      <w:start w:val="1"/>
      <w:numFmt w:val="lowerRoman"/>
      <w:lvlText w:val="%6."/>
      <w:lvlJc w:val="right"/>
      <w:pPr>
        <w:ind w:left="5159" w:hanging="180"/>
      </w:pPr>
    </w:lvl>
    <w:lvl w:ilvl="6" w:tplc="0409000F" w:tentative="1">
      <w:start w:val="1"/>
      <w:numFmt w:val="decimal"/>
      <w:lvlText w:val="%7."/>
      <w:lvlJc w:val="left"/>
      <w:pPr>
        <w:ind w:left="5879" w:hanging="360"/>
      </w:pPr>
    </w:lvl>
    <w:lvl w:ilvl="7" w:tplc="04090019" w:tentative="1">
      <w:start w:val="1"/>
      <w:numFmt w:val="lowerLetter"/>
      <w:lvlText w:val="%8."/>
      <w:lvlJc w:val="left"/>
      <w:pPr>
        <w:ind w:left="6599" w:hanging="360"/>
      </w:pPr>
    </w:lvl>
    <w:lvl w:ilvl="8" w:tplc="0409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13">
    <w:nsid w:val="294328D3"/>
    <w:multiLevelType w:val="multilevel"/>
    <w:tmpl w:val="C410265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4">
    <w:nsid w:val="2BDD0429"/>
    <w:multiLevelType w:val="hybridMultilevel"/>
    <w:tmpl w:val="FDC87C5A"/>
    <w:lvl w:ilvl="0" w:tplc="5F36015C">
      <w:start w:val="1"/>
      <w:numFmt w:val="bullet"/>
      <w:lvlText w:val="-"/>
      <w:lvlJc w:val="left"/>
      <w:pPr>
        <w:ind w:left="882" w:hanging="360"/>
      </w:pPr>
      <w:rPr>
        <w:rFonts w:ascii="Arial" w:hAnsi="Arial"/>
      </w:rPr>
    </w:lvl>
    <w:lvl w:ilvl="1" w:tplc="8124C44C">
      <w:start w:val="1"/>
      <w:numFmt w:val="bullet"/>
      <w:lvlText w:val="o"/>
      <w:lvlJc w:val="left"/>
      <w:pPr>
        <w:ind w:left="1602" w:hanging="360"/>
      </w:pPr>
      <w:rPr>
        <w:rFonts w:ascii="Courier New" w:hAnsi="Courier New"/>
      </w:rPr>
    </w:lvl>
    <w:lvl w:ilvl="2" w:tplc="1D269720">
      <w:start w:val="1"/>
      <w:numFmt w:val="bullet"/>
      <w:lvlText w:val=""/>
      <w:lvlJc w:val="left"/>
      <w:pPr>
        <w:ind w:left="2322" w:hanging="360"/>
      </w:pPr>
      <w:rPr>
        <w:rFonts w:ascii="Wingdings" w:hAnsi="Wingdings"/>
      </w:rPr>
    </w:lvl>
    <w:lvl w:ilvl="3" w:tplc="42F65020">
      <w:start w:val="1"/>
      <w:numFmt w:val="bullet"/>
      <w:lvlText w:val=""/>
      <w:lvlJc w:val="left"/>
      <w:pPr>
        <w:ind w:left="3042" w:hanging="360"/>
      </w:pPr>
      <w:rPr>
        <w:rFonts w:ascii="Symbol" w:hAnsi="Symbol"/>
      </w:rPr>
    </w:lvl>
    <w:lvl w:ilvl="4" w:tplc="5D920D60">
      <w:start w:val="1"/>
      <w:numFmt w:val="bullet"/>
      <w:lvlText w:val="o"/>
      <w:lvlJc w:val="left"/>
      <w:pPr>
        <w:ind w:left="3762" w:hanging="360"/>
      </w:pPr>
      <w:rPr>
        <w:rFonts w:ascii="Courier New" w:hAnsi="Courier New"/>
      </w:rPr>
    </w:lvl>
    <w:lvl w:ilvl="5" w:tplc="8284689E">
      <w:start w:val="1"/>
      <w:numFmt w:val="bullet"/>
      <w:lvlText w:val=""/>
      <w:lvlJc w:val="left"/>
      <w:pPr>
        <w:ind w:left="4482" w:hanging="360"/>
      </w:pPr>
      <w:rPr>
        <w:rFonts w:ascii="Wingdings" w:hAnsi="Wingdings"/>
      </w:rPr>
    </w:lvl>
    <w:lvl w:ilvl="6" w:tplc="DE3E77E6">
      <w:start w:val="1"/>
      <w:numFmt w:val="bullet"/>
      <w:lvlText w:val=""/>
      <w:lvlJc w:val="left"/>
      <w:pPr>
        <w:ind w:left="5202" w:hanging="360"/>
      </w:pPr>
      <w:rPr>
        <w:rFonts w:ascii="Symbol" w:hAnsi="Symbol"/>
      </w:rPr>
    </w:lvl>
    <w:lvl w:ilvl="7" w:tplc="3126E146">
      <w:start w:val="1"/>
      <w:numFmt w:val="bullet"/>
      <w:lvlText w:val="o"/>
      <w:lvlJc w:val="left"/>
      <w:pPr>
        <w:ind w:left="5922" w:hanging="360"/>
      </w:pPr>
      <w:rPr>
        <w:rFonts w:ascii="Courier New" w:hAnsi="Courier New"/>
      </w:rPr>
    </w:lvl>
    <w:lvl w:ilvl="8" w:tplc="C53C30AE">
      <w:start w:val="1"/>
      <w:numFmt w:val="bullet"/>
      <w:lvlText w:val=""/>
      <w:lvlJc w:val="left"/>
      <w:pPr>
        <w:ind w:left="6642" w:hanging="360"/>
      </w:pPr>
      <w:rPr>
        <w:rFonts w:ascii="Wingdings" w:hAnsi="Wingdings"/>
      </w:rPr>
    </w:lvl>
  </w:abstractNum>
  <w:abstractNum w:abstractNumId="15">
    <w:nsid w:val="2C4B72FC"/>
    <w:multiLevelType w:val="hybridMultilevel"/>
    <w:tmpl w:val="E31E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BD7EDD"/>
    <w:multiLevelType w:val="hybridMultilevel"/>
    <w:tmpl w:val="BB1CD6C6"/>
    <w:lvl w:ilvl="0" w:tplc="B5AC384C">
      <w:start w:val="1"/>
      <w:numFmt w:val="lowerRoman"/>
      <w:lvlText w:val="%1)"/>
      <w:lvlJc w:val="left"/>
      <w:pPr>
        <w:ind w:left="1559" w:hanging="720"/>
      </w:pPr>
      <w:rPr>
        <w:rFonts w:hint="default"/>
      </w:rPr>
    </w:lvl>
    <w:lvl w:ilvl="1" w:tplc="07BC35E8">
      <w:start w:val="1"/>
      <w:numFmt w:val="lowerLetter"/>
      <w:lvlText w:val="%2."/>
      <w:lvlJc w:val="left"/>
      <w:pPr>
        <w:ind w:left="1919" w:hanging="360"/>
      </w:pPr>
      <w:rPr>
        <w:b w:val="0"/>
      </w:rPr>
    </w:lvl>
    <w:lvl w:ilvl="2" w:tplc="E490E77C">
      <w:start w:val="1"/>
      <w:numFmt w:val="lowerRoman"/>
      <w:lvlText w:val="%3."/>
      <w:lvlJc w:val="right"/>
      <w:pPr>
        <w:ind w:left="2639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7">
    <w:nsid w:val="2F7A0C2A"/>
    <w:multiLevelType w:val="hybridMultilevel"/>
    <w:tmpl w:val="CD8E58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>
    <w:nsid w:val="31E14982"/>
    <w:multiLevelType w:val="hybridMultilevel"/>
    <w:tmpl w:val="A5FAE9AC"/>
    <w:lvl w:ilvl="0" w:tplc="0409000F">
      <w:start w:val="1"/>
      <w:numFmt w:val="decimal"/>
      <w:lvlText w:val="%1."/>
      <w:lvlJc w:val="left"/>
      <w:pPr>
        <w:ind w:left="1559" w:hanging="360"/>
      </w:pPr>
    </w:lvl>
    <w:lvl w:ilvl="1" w:tplc="04090019">
      <w:start w:val="1"/>
      <w:numFmt w:val="lowerLetter"/>
      <w:lvlText w:val="%2."/>
      <w:lvlJc w:val="left"/>
      <w:pPr>
        <w:ind w:left="2279" w:hanging="360"/>
      </w:pPr>
    </w:lvl>
    <w:lvl w:ilvl="2" w:tplc="0409001B" w:tentative="1">
      <w:start w:val="1"/>
      <w:numFmt w:val="lowerRoman"/>
      <w:lvlText w:val="%3."/>
      <w:lvlJc w:val="right"/>
      <w:pPr>
        <w:ind w:left="2999" w:hanging="180"/>
      </w:pPr>
    </w:lvl>
    <w:lvl w:ilvl="3" w:tplc="0409000F" w:tentative="1">
      <w:start w:val="1"/>
      <w:numFmt w:val="decimal"/>
      <w:lvlText w:val="%4."/>
      <w:lvlJc w:val="left"/>
      <w:pPr>
        <w:ind w:left="3719" w:hanging="360"/>
      </w:pPr>
    </w:lvl>
    <w:lvl w:ilvl="4" w:tplc="04090019" w:tentative="1">
      <w:start w:val="1"/>
      <w:numFmt w:val="lowerLetter"/>
      <w:lvlText w:val="%5."/>
      <w:lvlJc w:val="left"/>
      <w:pPr>
        <w:ind w:left="4439" w:hanging="360"/>
      </w:pPr>
    </w:lvl>
    <w:lvl w:ilvl="5" w:tplc="0409001B" w:tentative="1">
      <w:start w:val="1"/>
      <w:numFmt w:val="lowerRoman"/>
      <w:lvlText w:val="%6."/>
      <w:lvlJc w:val="right"/>
      <w:pPr>
        <w:ind w:left="5159" w:hanging="180"/>
      </w:pPr>
    </w:lvl>
    <w:lvl w:ilvl="6" w:tplc="0409000F" w:tentative="1">
      <w:start w:val="1"/>
      <w:numFmt w:val="decimal"/>
      <w:lvlText w:val="%7."/>
      <w:lvlJc w:val="left"/>
      <w:pPr>
        <w:ind w:left="5879" w:hanging="360"/>
      </w:pPr>
    </w:lvl>
    <w:lvl w:ilvl="7" w:tplc="04090019" w:tentative="1">
      <w:start w:val="1"/>
      <w:numFmt w:val="lowerLetter"/>
      <w:lvlText w:val="%8."/>
      <w:lvlJc w:val="left"/>
      <w:pPr>
        <w:ind w:left="6599" w:hanging="360"/>
      </w:pPr>
    </w:lvl>
    <w:lvl w:ilvl="8" w:tplc="0409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19">
    <w:nsid w:val="32AC1CBA"/>
    <w:multiLevelType w:val="hybridMultilevel"/>
    <w:tmpl w:val="38440BAA"/>
    <w:lvl w:ilvl="0" w:tplc="F3663CAE">
      <w:start w:val="1"/>
      <w:numFmt w:val="bullet"/>
      <w:lvlText w:val="-"/>
      <w:lvlJc w:val="left"/>
      <w:pPr>
        <w:ind w:left="1919" w:hanging="360"/>
      </w:pPr>
      <w:rPr>
        <w:rFonts w:ascii="Arial" w:eastAsia="Times New Roman" w:hAnsi="Arial" w:cs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20">
    <w:nsid w:val="34624FF1"/>
    <w:multiLevelType w:val="hybridMultilevel"/>
    <w:tmpl w:val="2A2C4CB2"/>
    <w:lvl w:ilvl="0" w:tplc="1A86C54A">
      <w:start w:val="1"/>
      <w:numFmt w:val="decimal"/>
      <w:lvlText w:val="%1)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21">
    <w:nsid w:val="347D5B75"/>
    <w:multiLevelType w:val="hybridMultilevel"/>
    <w:tmpl w:val="A8D20EC6"/>
    <w:lvl w:ilvl="0" w:tplc="C8F61EA6">
      <w:start w:val="1"/>
      <w:numFmt w:val="bullet"/>
      <w:lvlText w:val="-"/>
      <w:lvlJc w:val="left"/>
      <w:pPr>
        <w:ind w:left="108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52511B4"/>
    <w:multiLevelType w:val="hybridMultilevel"/>
    <w:tmpl w:val="2DD223C6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23">
    <w:nsid w:val="43EF62A8"/>
    <w:multiLevelType w:val="hybridMultilevel"/>
    <w:tmpl w:val="77F679D0"/>
    <w:lvl w:ilvl="0" w:tplc="2DDE1A4E">
      <w:start w:val="1"/>
      <w:numFmt w:val="bullet"/>
      <w:lvlText w:val="-"/>
      <w:lvlJc w:val="left"/>
      <w:pPr>
        <w:ind w:left="1919" w:hanging="360"/>
      </w:pPr>
      <w:rPr>
        <w:rFonts w:ascii="Arial" w:eastAsia="Times New Roman" w:hAnsi="Arial" w:cs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24">
    <w:nsid w:val="49D06CC5"/>
    <w:multiLevelType w:val="hybridMultilevel"/>
    <w:tmpl w:val="3CB0B13E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25">
    <w:nsid w:val="4E263D76"/>
    <w:multiLevelType w:val="hybridMultilevel"/>
    <w:tmpl w:val="216CB074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26">
    <w:nsid w:val="50215A47"/>
    <w:multiLevelType w:val="hybridMultilevel"/>
    <w:tmpl w:val="1F2ADC4A"/>
    <w:lvl w:ilvl="0" w:tplc="D1960ADC">
      <w:numFmt w:val="bullet"/>
      <w:lvlText w:val=""/>
      <w:lvlJc w:val="left"/>
      <w:pPr>
        <w:ind w:left="119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27">
    <w:nsid w:val="50BA476F"/>
    <w:multiLevelType w:val="hybridMultilevel"/>
    <w:tmpl w:val="728E2418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28">
    <w:nsid w:val="510A3C47"/>
    <w:multiLevelType w:val="hybridMultilevel"/>
    <w:tmpl w:val="49525D24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29">
    <w:nsid w:val="545C0430"/>
    <w:multiLevelType w:val="hybridMultilevel"/>
    <w:tmpl w:val="C1D46BE6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30">
    <w:nsid w:val="5E70480E"/>
    <w:multiLevelType w:val="hybridMultilevel"/>
    <w:tmpl w:val="1C647F9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>
    <w:nsid w:val="5FFE4DF1"/>
    <w:multiLevelType w:val="hybridMultilevel"/>
    <w:tmpl w:val="B8287F5E"/>
    <w:lvl w:ilvl="0" w:tplc="B5AC384C">
      <w:start w:val="1"/>
      <w:numFmt w:val="lowerRoman"/>
      <w:lvlText w:val="%1)"/>
      <w:lvlJc w:val="left"/>
      <w:pPr>
        <w:ind w:left="239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9" w:hanging="360"/>
      </w:pPr>
    </w:lvl>
    <w:lvl w:ilvl="2" w:tplc="0409001B" w:tentative="1">
      <w:start w:val="1"/>
      <w:numFmt w:val="lowerRoman"/>
      <w:lvlText w:val="%3."/>
      <w:lvlJc w:val="right"/>
      <w:pPr>
        <w:ind w:left="2999" w:hanging="180"/>
      </w:pPr>
    </w:lvl>
    <w:lvl w:ilvl="3" w:tplc="0409000F" w:tentative="1">
      <w:start w:val="1"/>
      <w:numFmt w:val="decimal"/>
      <w:lvlText w:val="%4."/>
      <w:lvlJc w:val="left"/>
      <w:pPr>
        <w:ind w:left="3719" w:hanging="360"/>
      </w:pPr>
    </w:lvl>
    <w:lvl w:ilvl="4" w:tplc="04090019" w:tentative="1">
      <w:start w:val="1"/>
      <w:numFmt w:val="lowerLetter"/>
      <w:lvlText w:val="%5."/>
      <w:lvlJc w:val="left"/>
      <w:pPr>
        <w:ind w:left="4439" w:hanging="360"/>
      </w:pPr>
    </w:lvl>
    <w:lvl w:ilvl="5" w:tplc="0409001B" w:tentative="1">
      <w:start w:val="1"/>
      <w:numFmt w:val="lowerRoman"/>
      <w:lvlText w:val="%6."/>
      <w:lvlJc w:val="right"/>
      <w:pPr>
        <w:ind w:left="5159" w:hanging="180"/>
      </w:pPr>
    </w:lvl>
    <w:lvl w:ilvl="6" w:tplc="0409000F" w:tentative="1">
      <w:start w:val="1"/>
      <w:numFmt w:val="decimal"/>
      <w:lvlText w:val="%7."/>
      <w:lvlJc w:val="left"/>
      <w:pPr>
        <w:ind w:left="5879" w:hanging="360"/>
      </w:pPr>
    </w:lvl>
    <w:lvl w:ilvl="7" w:tplc="04090019" w:tentative="1">
      <w:start w:val="1"/>
      <w:numFmt w:val="lowerLetter"/>
      <w:lvlText w:val="%8."/>
      <w:lvlJc w:val="left"/>
      <w:pPr>
        <w:ind w:left="6599" w:hanging="360"/>
      </w:pPr>
    </w:lvl>
    <w:lvl w:ilvl="8" w:tplc="0409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32">
    <w:nsid w:val="63836CBD"/>
    <w:multiLevelType w:val="hybridMultilevel"/>
    <w:tmpl w:val="A6DA717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3">
    <w:nsid w:val="64E26ECA"/>
    <w:multiLevelType w:val="hybridMultilevel"/>
    <w:tmpl w:val="23027F9A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34">
    <w:nsid w:val="66BF7923"/>
    <w:multiLevelType w:val="hybridMultilevel"/>
    <w:tmpl w:val="FCF6378E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35">
    <w:nsid w:val="67601AE5"/>
    <w:multiLevelType w:val="hybridMultilevel"/>
    <w:tmpl w:val="DB04C790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36">
    <w:nsid w:val="6B306549"/>
    <w:multiLevelType w:val="hybridMultilevel"/>
    <w:tmpl w:val="FB8E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CD90025"/>
    <w:multiLevelType w:val="hybridMultilevel"/>
    <w:tmpl w:val="F9444118"/>
    <w:lvl w:ilvl="0" w:tplc="FDE26E68">
      <w:start w:val="1"/>
      <w:numFmt w:val="lowerRoman"/>
      <w:lvlText w:val="%1)"/>
      <w:lvlJc w:val="left"/>
      <w:pPr>
        <w:ind w:left="155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38">
    <w:nsid w:val="750A48B4"/>
    <w:multiLevelType w:val="hybridMultilevel"/>
    <w:tmpl w:val="ADC620DA"/>
    <w:lvl w:ilvl="0" w:tplc="0409000F">
      <w:start w:val="1"/>
      <w:numFmt w:val="decimal"/>
      <w:lvlText w:val="%1."/>
      <w:lvlJc w:val="left"/>
      <w:pPr>
        <w:ind w:left="2279" w:hanging="360"/>
      </w:pPr>
    </w:lvl>
    <w:lvl w:ilvl="1" w:tplc="04090019" w:tentative="1">
      <w:start w:val="1"/>
      <w:numFmt w:val="lowerLetter"/>
      <w:lvlText w:val="%2."/>
      <w:lvlJc w:val="left"/>
      <w:pPr>
        <w:ind w:left="2999" w:hanging="360"/>
      </w:pPr>
    </w:lvl>
    <w:lvl w:ilvl="2" w:tplc="0409001B" w:tentative="1">
      <w:start w:val="1"/>
      <w:numFmt w:val="lowerRoman"/>
      <w:lvlText w:val="%3."/>
      <w:lvlJc w:val="right"/>
      <w:pPr>
        <w:ind w:left="3719" w:hanging="180"/>
      </w:pPr>
    </w:lvl>
    <w:lvl w:ilvl="3" w:tplc="0409000F" w:tentative="1">
      <w:start w:val="1"/>
      <w:numFmt w:val="decimal"/>
      <w:lvlText w:val="%4."/>
      <w:lvlJc w:val="left"/>
      <w:pPr>
        <w:ind w:left="4439" w:hanging="360"/>
      </w:pPr>
    </w:lvl>
    <w:lvl w:ilvl="4" w:tplc="04090019" w:tentative="1">
      <w:start w:val="1"/>
      <w:numFmt w:val="lowerLetter"/>
      <w:lvlText w:val="%5."/>
      <w:lvlJc w:val="left"/>
      <w:pPr>
        <w:ind w:left="5159" w:hanging="360"/>
      </w:pPr>
    </w:lvl>
    <w:lvl w:ilvl="5" w:tplc="0409001B" w:tentative="1">
      <w:start w:val="1"/>
      <w:numFmt w:val="lowerRoman"/>
      <w:lvlText w:val="%6."/>
      <w:lvlJc w:val="right"/>
      <w:pPr>
        <w:ind w:left="5879" w:hanging="180"/>
      </w:pPr>
    </w:lvl>
    <w:lvl w:ilvl="6" w:tplc="0409000F" w:tentative="1">
      <w:start w:val="1"/>
      <w:numFmt w:val="decimal"/>
      <w:lvlText w:val="%7."/>
      <w:lvlJc w:val="left"/>
      <w:pPr>
        <w:ind w:left="6599" w:hanging="360"/>
      </w:pPr>
    </w:lvl>
    <w:lvl w:ilvl="7" w:tplc="04090019" w:tentative="1">
      <w:start w:val="1"/>
      <w:numFmt w:val="lowerLetter"/>
      <w:lvlText w:val="%8."/>
      <w:lvlJc w:val="left"/>
      <w:pPr>
        <w:ind w:left="7319" w:hanging="360"/>
      </w:pPr>
    </w:lvl>
    <w:lvl w:ilvl="8" w:tplc="0409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39">
    <w:nsid w:val="75ED5A8C"/>
    <w:multiLevelType w:val="hybridMultilevel"/>
    <w:tmpl w:val="8CE23402"/>
    <w:lvl w:ilvl="0" w:tplc="78DE70BE">
      <w:start w:val="1"/>
      <w:numFmt w:val="decimal"/>
      <w:lvlText w:val="%1."/>
      <w:lvlJc w:val="left"/>
      <w:pPr>
        <w:ind w:left="17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4" w:hanging="360"/>
      </w:pPr>
    </w:lvl>
    <w:lvl w:ilvl="2" w:tplc="0409001B" w:tentative="1">
      <w:start w:val="1"/>
      <w:numFmt w:val="lowerRoman"/>
      <w:lvlText w:val="%3."/>
      <w:lvlJc w:val="right"/>
      <w:pPr>
        <w:ind w:left="3224" w:hanging="180"/>
      </w:pPr>
    </w:lvl>
    <w:lvl w:ilvl="3" w:tplc="0409000F" w:tentative="1">
      <w:start w:val="1"/>
      <w:numFmt w:val="decimal"/>
      <w:lvlText w:val="%4."/>
      <w:lvlJc w:val="left"/>
      <w:pPr>
        <w:ind w:left="3944" w:hanging="360"/>
      </w:pPr>
    </w:lvl>
    <w:lvl w:ilvl="4" w:tplc="04090019" w:tentative="1">
      <w:start w:val="1"/>
      <w:numFmt w:val="lowerLetter"/>
      <w:lvlText w:val="%5."/>
      <w:lvlJc w:val="left"/>
      <w:pPr>
        <w:ind w:left="4664" w:hanging="360"/>
      </w:pPr>
    </w:lvl>
    <w:lvl w:ilvl="5" w:tplc="0409001B" w:tentative="1">
      <w:start w:val="1"/>
      <w:numFmt w:val="lowerRoman"/>
      <w:lvlText w:val="%6."/>
      <w:lvlJc w:val="right"/>
      <w:pPr>
        <w:ind w:left="5384" w:hanging="180"/>
      </w:pPr>
    </w:lvl>
    <w:lvl w:ilvl="6" w:tplc="0409000F" w:tentative="1">
      <w:start w:val="1"/>
      <w:numFmt w:val="decimal"/>
      <w:lvlText w:val="%7."/>
      <w:lvlJc w:val="left"/>
      <w:pPr>
        <w:ind w:left="6104" w:hanging="360"/>
      </w:pPr>
    </w:lvl>
    <w:lvl w:ilvl="7" w:tplc="04090019" w:tentative="1">
      <w:start w:val="1"/>
      <w:numFmt w:val="lowerLetter"/>
      <w:lvlText w:val="%8."/>
      <w:lvlJc w:val="left"/>
      <w:pPr>
        <w:ind w:left="6824" w:hanging="360"/>
      </w:pPr>
    </w:lvl>
    <w:lvl w:ilvl="8" w:tplc="040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40">
    <w:nsid w:val="76916127"/>
    <w:multiLevelType w:val="hybridMultilevel"/>
    <w:tmpl w:val="B47EBED2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41">
    <w:nsid w:val="78675F00"/>
    <w:multiLevelType w:val="hybridMultilevel"/>
    <w:tmpl w:val="7DE8C218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42">
    <w:nsid w:val="79701C09"/>
    <w:multiLevelType w:val="hybridMultilevel"/>
    <w:tmpl w:val="78746BA2"/>
    <w:lvl w:ilvl="0" w:tplc="841C8936">
      <w:start w:val="1"/>
      <w:numFmt w:val="lowerRoman"/>
      <w:lvlText w:val="%1)"/>
      <w:lvlJc w:val="left"/>
      <w:pPr>
        <w:ind w:left="155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43">
    <w:nsid w:val="7AEE408D"/>
    <w:multiLevelType w:val="hybridMultilevel"/>
    <w:tmpl w:val="63B2F822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44">
    <w:nsid w:val="7B2B68BC"/>
    <w:multiLevelType w:val="hybridMultilevel"/>
    <w:tmpl w:val="24BCB4C8"/>
    <w:lvl w:ilvl="0" w:tplc="7B76ECF6">
      <w:numFmt w:val="bullet"/>
      <w:lvlText w:val="–"/>
      <w:lvlJc w:val="left"/>
      <w:pPr>
        <w:ind w:left="1919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45">
    <w:nsid w:val="7CD54C46"/>
    <w:multiLevelType w:val="hybridMultilevel"/>
    <w:tmpl w:val="B810C414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33"/>
  </w:num>
  <w:num w:numId="4">
    <w:abstractNumId w:val="26"/>
  </w:num>
  <w:num w:numId="5">
    <w:abstractNumId w:val="34"/>
  </w:num>
  <w:num w:numId="6">
    <w:abstractNumId w:val="1"/>
  </w:num>
  <w:num w:numId="7">
    <w:abstractNumId w:val="0"/>
  </w:num>
  <w:num w:numId="8">
    <w:abstractNumId w:val="43"/>
  </w:num>
  <w:num w:numId="9">
    <w:abstractNumId w:val="27"/>
  </w:num>
  <w:num w:numId="10">
    <w:abstractNumId w:val="8"/>
  </w:num>
  <w:num w:numId="11">
    <w:abstractNumId w:val="13"/>
  </w:num>
  <w:num w:numId="12">
    <w:abstractNumId w:val="40"/>
  </w:num>
  <w:num w:numId="13">
    <w:abstractNumId w:val="25"/>
  </w:num>
  <w:num w:numId="14">
    <w:abstractNumId w:val="36"/>
  </w:num>
  <w:num w:numId="15">
    <w:abstractNumId w:val="28"/>
  </w:num>
  <w:num w:numId="16">
    <w:abstractNumId w:val="9"/>
  </w:num>
  <w:num w:numId="17">
    <w:abstractNumId w:val="24"/>
  </w:num>
  <w:num w:numId="18">
    <w:abstractNumId w:val="11"/>
  </w:num>
  <w:num w:numId="19">
    <w:abstractNumId w:val="3"/>
  </w:num>
  <w:num w:numId="20">
    <w:abstractNumId w:val="22"/>
  </w:num>
  <w:num w:numId="21">
    <w:abstractNumId w:val="16"/>
  </w:num>
  <w:num w:numId="22">
    <w:abstractNumId w:val="31"/>
  </w:num>
  <w:num w:numId="23">
    <w:abstractNumId w:val="42"/>
  </w:num>
  <w:num w:numId="24">
    <w:abstractNumId w:val="23"/>
  </w:num>
  <w:num w:numId="25">
    <w:abstractNumId w:val="19"/>
  </w:num>
  <w:num w:numId="26">
    <w:abstractNumId w:val="44"/>
  </w:num>
  <w:num w:numId="27">
    <w:abstractNumId w:val="2"/>
  </w:num>
  <w:num w:numId="28">
    <w:abstractNumId w:val="20"/>
  </w:num>
  <w:num w:numId="29">
    <w:abstractNumId w:val="10"/>
  </w:num>
  <w:num w:numId="30">
    <w:abstractNumId w:val="37"/>
  </w:num>
  <w:num w:numId="31">
    <w:abstractNumId w:val="38"/>
  </w:num>
  <w:num w:numId="32">
    <w:abstractNumId w:val="18"/>
  </w:num>
  <w:num w:numId="33">
    <w:abstractNumId w:val="12"/>
  </w:num>
  <w:num w:numId="34">
    <w:abstractNumId w:val="41"/>
  </w:num>
  <w:num w:numId="35">
    <w:abstractNumId w:val="45"/>
  </w:num>
  <w:num w:numId="36">
    <w:abstractNumId w:val="35"/>
  </w:num>
  <w:num w:numId="37">
    <w:abstractNumId w:val="7"/>
  </w:num>
  <w:num w:numId="38">
    <w:abstractNumId w:val="4"/>
  </w:num>
  <w:num w:numId="39">
    <w:abstractNumId w:val="14"/>
  </w:num>
  <w:num w:numId="40">
    <w:abstractNumId w:val="6"/>
  </w:num>
  <w:num w:numId="41">
    <w:abstractNumId w:val="21"/>
  </w:num>
  <w:num w:numId="42">
    <w:abstractNumId w:val="30"/>
  </w:num>
  <w:num w:numId="43">
    <w:abstractNumId w:val="15"/>
  </w:num>
  <w:num w:numId="44">
    <w:abstractNumId w:val="32"/>
  </w:num>
  <w:num w:numId="45">
    <w:abstractNumId w:val="5"/>
  </w:num>
  <w:num w:numId="46">
    <w:abstractNumId w:val="29"/>
  </w:num>
  <w:num w:numId="47">
    <w:abstractNumId w:val="3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defaultTabStop w:val="709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3F76D8"/>
    <w:rsid w:val="000016CA"/>
    <w:rsid w:val="00001E29"/>
    <w:rsid w:val="00002C46"/>
    <w:rsid w:val="00010D20"/>
    <w:rsid w:val="0001577E"/>
    <w:rsid w:val="00016CCA"/>
    <w:rsid w:val="00026AA1"/>
    <w:rsid w:val="00037AB6"/>
    <w:rsid w:val="000410C2"/>
    <w:rsid w:val="00042C87"/>
    <w:rsid w:val="000435B9"/>
    <w:rsid w:val="000532A7"/>
    <w:rsid w:val="00055916"/>
    <w:rsid w:val="0006306E"/>
    <w:rsid w:val="000637D6"/>
    <w:rsid w:val="00063C14"/>
    <w:rsid w:val="00074236"/>
    <w:rsid w:val="0008153B"/>
    <w:rsid w:val="000825FD"/>
    <w:rsid w:val="00082CC5"/>
    <w:rsid w:val="000915BA"/>
    <w:rsid w:val="00092931"/>
    <w:rsid w:val="000A218F"/>
    <w:rsid w:val="000A6ED2"/>
    <w:rsid w:val="000B52E6"/>
    <w:rsid w:val="000C009D"/>
    <w:rsid w:val="000C074B"/>
    <w:rsid w:val="000C5E06"/>
    <w:rsid w:val="000C68BC"/>
    <w:rsid w:val="000D0641"/>
    <w:rsid w:val="000D42BF"/>
    <w:rsid w:val="000D7963"/>
    <w:rsid w:val="000E6792"/>
    <w:rsid w:val="000F00C7"/>
    <w:rsid w:val="00110C78"/>
    <w:rsid w:val="0011232C"/>
    <w:rsid w:val="00115FFF"/>
    <w:rsid w:val="00120192"/>
    <w:rsid w:val="00126C88"/>
    <w:rsid w:val="00130AFE"/>
    <w:rsid w:val="001313B7"/>
    <w:rsid w:val="00140648"/>
    <w:rsid w:val="00140B08"/>
    <w:rsid w:val="0015002C"/>
    <w:rsid w:val="001526C3"/>
    <w:rsid w:val="0015535A"/>
    <w:rsid w:val="00157543"/>
    <w:rsid w:val="00160C49"/>
    <w:rsid w:val="00170B05"/>
    <w:rsid w:val="001712E1"/>
    <w:rsid w:val="0017299D"/>
    <w:rsid w:val="001763DB"/>
    <w:rsid w:val="00176B07"/>
    <w:rsid w:val="001A1466"/>
    <w:rsid w:val="001A31E5"/>
    <w:rsid w:val="001A4DE8"/>
    <w:rsid w:val="001A77E6"/>
    <w:rsid w:val="001B1361"/>
    <w:rsid w:val="001B1BA2"/>
    <w:rsid w:val="001B583A"/>
    <w:rsid w:val="001B64F4"/>
    <w:rsid w:val="001B6AFD"/>
    <w:rsid w:val="001B7E39"/>
    <w:rsid w:val="001C46CA"/>
    <w:rsid w:val="001C6B1F"/>
    <w:rsid w:val="001D4756"/>
    <w:rsid w:val="001E106C"/>
    <w:rsid w:val="001E390C"/>
    <w:rsid w:val="001E7A00"/>
    <w:rsid w:val="001F238B"/>
    <w:rsid w:val="001F285E"/>
    <w:rsid w:val="00203AE0"/>
    <w:rsid w:val="00204B58"/>
    <w:rsid w:val="00205900"/>
    <w:rsid w:val="002153EB"/>
    <w:rsid w:val="00215B9F"/>
    <w:rsid w:val="00215CED"/>
    <w:rsid w:val="00220CA9"/>
    <w:rsid w:val="002223B3"/>
    <w:rsid w:val="00234242"/>
    <w:rsid w:val="002401D7"/>
    <w:rsid w:val="0024651F"/>
    <w:rsid w:val="002521D5"/>
    <w:rsid w:val="00252DB4"/>
    <w:rsid w:val="00253E18"/>
    <w:rsid w:val="002705FF"/>
    <w:rsid w:val="00280408"/>
    <w:rsid w:val="00284EBC"/>
    <w:rsid w:val="002874C1"/>
    <w:rsid w:val="00291CE3"/>
    <w:rsid w:val="002A07F5"/>
    <w:rsid w:val="002A41D2"/>
    <w:rsid w:val="002B17A6"/>
    <w:rsid w:val="002B18CC"/>
    <w:rsid w:val="002B1C17"/>
    <w:rsid w:val="002C1E4B"/>
    <w:rsid w:val="002C1F03"/>
    <w:rsid w:val="002C473D"/>
    <w:rsid w:val="002C4F5A"/>
    <w:rsid w:val="002C7335"/>
    <w:rsid w:val="002C74B2"/>
    <w:rsid w:val="002D0FD6"/>
    <w:rsid w:val="002D4A08"/>
    <w:rsid w:val="002F1679"/>
    <w:rsid w:val="002F28AE"/>
    <w:rsid w:val="00300F03"/>
    <w:rsid w:val="003023C2"/>
    <w:rsid w:val="003076F0"/>
    <w:rsid w:val="003152FB"/>
    <w:rsid w:val="003240BC"/>
    <w:rsid w:val="0032769A"/>
    <w:rsid w:val="003305FE"/>
    <w:rsid w:val="003310D8"/>
    <w:rsid w:val="003325F8"/>
    <w:rsid w:val="00335340"/>
    <w:rsid w:val="003373DE"/>
    <w:rsid w:val="00340460"/>
    <w:rsid w:val="00347182"/>
    <w:rsid w:val="0034773E"/>
    <w:rsid w:val="00352175"/>
    <w:rsid w:val="0036114D"/>
    <w:rsid w:val="0036235A"/>
    <w:rsid w:val="00370DD6"/>
    <w:rsid w:val="00371A46"/>
    <w:rsid w:val="00385A85"/>
    <w:rsid w:val="00396B5F"/>
    <w:rsid w:val="003A2FDF"/>
    <w:rsid w:val="003A304D"/>
    <w:rsid w:val="003A621F"/>
    <w:rsid w:val="003B6178"/>
    <w:rsid w:val="003C0846"/>
    <w:rsid w:val="003C176B"/>
    <w:rsid w:val="003C3742"/>
    <w:rsid w:val="003C5218"/>
    <w:rsid w:val="003C7899"/>
    <w:rsid w:val="003D0F60"/>
    <w:rsid w:val="003D3348"/>
    <w:rsid w:val="003D3543"/>
    <w:rsid w:val="003D7F8C"/>
    <w:rsid w:val="003E153B"/>
    <w:rsid w:val="003E276E"/>
    <w:rsid w:val="003F1148"/>
    <w:rsid w:val="003F3372"/>
    <w:rsid w:val="003F3B26"/>
    <w:rsid w:val="003F4C4B"/>
    <w:rsid w:val="003F6EBC"/>
    <w:rsid w:val="003F76D8"/>
    <w:rsid w:val="00401052"/>
    <w:rsid w:val="00404C79"/>
    <w:rsid w:val="00405102"/>
    <w:rsid w:val="004202A2"/>
    <w:rsid w:val="004262B8"/>
    <w:rsid w:val="0043137E"/>
    <w:rsid w:val="00432CF9"/>
    <w:rsid w:val="00440CE7"/>
    <w:rsid w:val="00441911"/>
    <w:rsid w:val="0044698B"/>
    <w:rsid w:val="004606C3"/>
    <w:rsid w:val="00460B86"/>
    <w:rsid w:val="00461EB9"/>
    <w:rsid w:val="004621E6"/>
    <w:rsid w:val="00462B79"/>
    <w:rsid w:val="00465DED"/>
    <w:rsid w:val="004708B4"/>
    <w:rsid w:val="00475924"/>
    <w:rsid w:val="00494D59"/>
    <w:rsid w:val="004A0AD6"/>
    <w:rsid w:val="004A0E17"/>
    <w:rsid w:val="004A4A00"/>
    <w:rsid w:val="004A4BD7"/>
    <w:rsid w:val="004D07DC"/>
    <w:rsid w:val="004D35C9"/>
    <w:rsid w:val="004D5547"/>
    <w:rsid w:val="004E0E37"/>
    <w:rsid w:val="004E2817"/>
    <w:rsid w:val="004E3A8C"/>
    <w:rsid w:val="004E4F9C"/>
    <w:rsid w:val="004F01CE"/>
    <w:rsid w:val="004F4707"/>
    <w:rsid w:val="004F7B02"/>
    <w:rsid w:val="00506525"/>
    <w:rsid w:val="005139AC"/>
    <w:rsid w:val="005158DC"/>
    <w:rsid w:val="005160EC"/>
    <w:rsid w:val="005162C2"/>
    <w:rsid w:val="0051639D"/>
    <w:rsid w:val="00525CCA"/>
    <w:rsid w:val="00527DD6"/>
    <w:rsid w:val="00537972"/>
    <w:rsid w:val="005404C9"/>
    <w:rsid w:val="00541289"/>
    <w:rsid w:val="005457D7"/>
    <w:rsid w:val="00546EAF"/>
    <w:rsid w:val="00550449"/>
    <w:rsid w:val="005662AA"/>
    <w:rsid w:val="00566D46"/>
    <w:rsid w:val="00573A85"/>
    <w:rsid w:val="005812D8"/>
    <w:rsid w:val="00581842"/>
    <w:rsid w:val="005834D8"/>
    <w:rsid w:val="00587854"/>
    <w:rsid w:val="005A33A7"/>
    <w:rsid w:val="005B4EF1"/>
    <w:rsid w:val="005C10FD"/>
    <w:rsid w:val="005C7062"/>
    <w:rsid w:val="005F2814"/>
    <w:rsid w:val="005F2DFD"/>
    <w:rsid w:val="005F3CBC"/>
    <w:rsid w:val="005F7108"/>
    <w:rsid w:val="006028C4"/>
    <w:rsid w:val="006131B5"/>
    <w:rsid w:val="0061400A"/>
    <w:rsid w:val="006165B1"/>
    <w:rsid w:val="006210A7"/>
    <w:rsid w:val="00621A1E"/>
    <w:rsid w:val="00621CC8"/>
    <w:rsid w:val="006228DD"/>
    <w:rsid w:val="00624947"/>
    <w:rsid w:val="00631981"/>
    <w:rsid w:val="006359A5"/>
    <w:rsid w:val="00655372"/>
    <w:rsid w:val="00655605"/>
    <w:rsid w:val="00660503"/>
    <w:rsid w:val="00662A85"/>
    <w:rsid w:val="00670055"/>
    <w:rsid w:val="00674F06"/>
    <w:rsid w:val="006815E0"/>
    <w:rsid w:val="00685506"/>
    <w:rsid w:val="0069208A"/>
    <w:rsid w:val="00695FDA"/>
    <w:rsid w:val="006A34BD"/>
    <w:rsid w:val="006A4203"/>
    <w:rsid w:val="006A77C1"/>
    <w:rsid w:val="006A7BEE"/>
    <w:rsid w:val="006B12E1"/>
    <w:rsid w:val="006B357E"/>
    <w:rsid w:val="006C6538"/>
    <w:rsid w:val="006C74A4"/>
    <w:rsid w:val="006D4A8A"/>
    <w:rsid w:val="006D508B"/>
    <w:rsid w:val="006D7ADF"/>
    <w:rsid w:val="006E1865"/>
    <w:rsid w:val="006E697B"/>
    <w:rsid w:val="006E7B8B"/>
    <w:rsid w:val="006F41FF"/>
    <w:rsid w:val="006F6355"/>
    <w:rsid w:val="00703914"/>
    <w:rsid w:val="00703C84"/>
    <w:rsid w:val="00704507"/>
    <w:rsid w:val="00713AC1"/>
    <w:rsid w:val="007221F0"/>
    <w:rsid w:val="0073364E"/>
    <w:rsid w:val="0074274C"/>
    <w:rsid w:val="007465CE"/>
    <w:rsid w:val="0075148E"/>
    <w:rsid w:val="007531F9"/>
    <w:rsid w:val="00754A20"/>
    <w:rsid w:val="007602D0"/>
    <w:rsid w:val="00764793"/>
    <w:rsid w:val="00770327"/>
    <w:rsid w:val="00775446"/>
    <w:rsid w:val="00776615"/>
    <w:rsid w:val="00781245"/>
    <w:rsid w:val="007916C6"/>
    <w:rsid w:val="00793721"/>
    <w:rsid w:val="0079725F"/>
    <w:rsid w:val="00797F80"/>
    <w:rsid w:val="007A675E"/>
    <w:rsid w:val="007B04ED"/>
    <w:rsid w:val="007B7809"/>
    <w:rsid w:val="007C26F0"/>
    <w:rsid w:val="007C5535"/>
    <w:rsid w:val="007C5FBF"/>
    <w:rsid w:val="007D12CD"/>
    <w:rsid w:val="007D3529"/>
    <w:rsid w:val="007E6B01"/>
    <w:rsid w:val="007F70CC"/>
    <w:rsid w:val="00806EC6"/>
    <w:rsid w:val="00822692"/>
    <w:rsid w:val="00824CBA"/>
    <w:rsid w:val="0082603B"/>
    <w:rsid w:val="00831604"/>
    <w:rsid w:val="008352C7"/>
    <w:rsid w:val="008370E2"/>
    <w:rsid w:val="00850902"/>
    <w:rsid w:val="008576A0"/>
    <w:rsid w:val="00861C88"/>
    <w:rsid w:val="008736CD"/>
    <w:rsid w:val="00883860"/>
    <w:rsid w:val="0088710A"/>
    <w:rsid w:val="0088743E"/>
    <w:rsid w:val="00893AB4"/>
    <w:rsid w:val="00894ED0"/>
    <w:rsid w:val="0089796C"/>
    <w:rsid w:val="008A122D"/>
    <w:rsid w:val="008A1650"/>
    <w:rsid w:val="008B5921"/>
    <w:rsid w:val="008C40B4"/>
    <w:rsid w:val="008C7ED6"/>
    <w:rsid w:val="008D3B3A"/>
    <w:rsid w:val="008D3C8F"/>
    <w:rsid w:val="008D7562"/>
    <w:rsid w:val="008E1AF1"/>
    <w:rsid w:val="008E221E"/>
    <w:rsid w:val="008E2963"/>
    <w:rsid w:val="008F09E6"/>
    <w:rsid w:val="00900BAF"/>
    <w:rsid w:val="009021AB"/>
    <w:rsid w:val="009023D4"/>
    <w:rsid w:val="009116D0"/>
    <w:rsid w:val="00911CF3"/>
    <w:rsid w:val="00923DF4"/>
    <w:rsid w:val="009243C7"/>
    <w:rsid w:val="009245C8"/>
    <w:rsid w:val="009270C5"/>
    <w:rsid w:val="00930121"/>
    <w:rsid w:val="0093295B"/>
    <w:rsid w:val="0093774C"/>
    <w:rsid w:val="0093782D"/>
    <w:rsid w:val="009378E4"/>
    <w:rsid w:val="00941E63"/>
    <w:rsid w:val="00953CB5"/>
    <w:rsid w:val="00956210"/>
    <w:rsid w:val="00960423"/>
    <w:rsid w:val="009667E2"/>
    <w:rsid w:val="00967473"/>
    <w:rsid w:val="009733ED"/>
    <w:rsid w:val="009765EC"/>
    <w:rsid w:val="0097743F"/>
    <w:rsid w:val="00980DE1"/>
    <w:rsid w:val="009853C3"/>
    <w:rsid w:val="00986D07"/>
    <w:rsid w:val="00990F90"/>
    <w:rsid w:val="00991191"/>
    <w:rsid w:val="00991A9B"/>
    <w:rsid w:val="00991B6C"/>
    <w:rsid w:val="00992218"/>
    <w:rsid w:val="009A6DEA"/>
    <w:rsid w:val="009B11C1"/>
    <w:rsid w:val="009B6690"/>
    <w:rsid w:val="009D1E74"/>
    <w:rsid w:val="009D4DBC"/>
    <w:rsid w:val="009D7083"/>
    <w:rsid w:val="009E259C"/>
    <w:rsid w:val="009E4F2D"/>
    <w:rsid w:val="009F313C"/>
    <w:rsid w:val="009F4895"/>
    <w:rsid w:val="00A01A5E"/>
    <w:rsid w:val="00A0291E"/>
    <w:rsid w:val="00A108BE"/>
    <w:rsid w:val="00A202D6"/>
    <w:rsid w:val="00A26141"/>
    <w:rsid w:val="00A26FFC"/>
    <w:rsid w:val="00A30812"/>
    <w:rsid w:val="00A33C96"/>
    <w:rsid w:val="00A40B77"/>
    <w:rsid w:val="00A44865"/>
    <w:rsid w:val="00A502EF"/>
    <w:rsid w:val="00A5167C"/>
    <w:rsid w:val="00A56E43"/>
    <w:rsid w:val="00A57E85"/>
    <w:rsid w:val="00A6179F"/>
    <w:rsid w:val="00A618F1"/>
    <w:rsid w:val="00A64FA1"/>
    <w:rsid w:val="00A70B17"/>
    <w:rsid w:val="00A74EE3"/>
    <w:rsid w:val="00A8226D"/>
    <w:rsid w:val="00A83786"/>
    <w:rsid w:val="00AA43B8"/>
    <w:rsid w:val="00AB201A"/>
    <w:rsid w:val="00AC46A6"/>
    <w:rsid w:val="00AD2B06"/>
    <w:rsid w:val="00AE2937"/>
    <w:rsid w:val="00AE3EA0"/>
    <w:rsid w:val="00AE7E43"/>
    <w:rsid w:val="00AF1B6C"/>
    <w:rsid w:val="00AF6977"/>
    <w:rsid w:val="00B101C2"/>
    <w:rsid w:val="00B23F21"/>
    <w:rsid w:val="00B2641B"/>
    <w:rsid w:val="00B30E6E"/>
    <w:rsid w:val="00B52269"/>
    <w:rsid w:val="00B57017"/>
    <w:rsid w:val="00B57618"/>
    <w:rsid w:val="00B613B7"/>
    <w:rsid w:val="00B61593"/>
    <w:rsid w:val="00B62D7E"/>
    <w:rsid w:val="00B673A1"/>
    <w:rsid w:val="00B70E91"/>
    <w:rsid w:val="00BB2346"/>
    <w:rsid w:val="00BB23C8"/>
    <w:rsid w:val="00BB2936"/>
    <w:rsid w:val="00BB376D"/>
    <w:rsid w:val="00BB4E60"/>
    <w:rsid w:val="00BB5628"/>
    <w:rsid w:val="00BB695F"/>
    <w:rsid w:val="00BC44B2"/>
    <w:rsid w:val="00BC52FE"/>
    <w:rsid w:val="00BC76DA"/>
    <w:rsid w:val="00BE1B7D"/>
    <w:rsid w:val="00BE4925"/>
    <w:rsid w:val="00BE6205"/>
    <w:rsid w:val="00BE62C2"/>
    <w:rsid w:val="00BE692A"/>
    <w:rsid w:val="00BE7A4A"/>
    <w:rsid w:val="00BF549F"/>
    <w:rsid w:val="00BF758E"/>
    <w:rsid w:val="00C0091B"/>
    <w:rsid w:val="00C06DC8"/>
    <w:rsid w:val="00C07CC1"/>
    <w:rsid w:val="00C11BB4"/>
    <w:rsid w:val="00C16384"/>
    <w:rsid w:val="00C21EB4"/>
    <w:rsid w:val="00C22A5F"/>
    <w:rsid w:val="00C23869"/>
    <w:rsid w:val="00C34E7F"/>
    <w:rsid w:val="00C40838"/>
    <w:rsid w:val="00C42755"/>
    <w:rsid w:val="00C454BF"/>
    <w:rsid w:val="00C52244"/>
    <w:rsid w:val="00C620D9"/>
    <w:rsid w:val="00C6434B"/>
    <w:rsid w:val="00C67F33"/>
    <w:rsid w:val="00C7035F"/>
    <w:rsid w:val="00C719B2"/>
    <w:rsid w:val="00C76DC9"/>
    <w:rsid w:val="00C76F44"/>
    <w:rsid w:val="00C81E7C"/>
    <w:rsid w:val="00C921B6"/>
    <w:rsid w:val="00C92A0F"/>
    <w:rsid w:val="00C93847"/>
    <w:rsid w:val="00C95AC9"/>
    <w:rsid w:val="00C96091"/>
    <w:rsid w:val="00CA2B36"/>
    <w:rsid w:val="00CA2EB5"/>
    <w:rsid w:val="00CA3961"/>
    <w:rsid w:val="00CA60D6"/>
    <w:rsid w:val="00CA70A0"/>
    <w:rsid w:val="00CB699D"/>
    <w:rsid w:val="00CB7518"/>
    <w:rsid w:val="00CC1515"/>
    <w:rsid w:val="00CD2737"/>
    <w:rsid w:val="00CF41F8"/>
    <w:rsid w:val="00CF52CE"/>
    <w:rsid w:val="00CF72B3"/>
    <w:rsid w:val="00CF7E92"/>
    <w:rsid w:val="00D10307"/>
    <w:rsid w:val="00D11D67"/>
    <w:rsid w:val="00D11DF9"/>
    <w:rsid w:val="00D20086"/>
    <w:rsid w:val="00D2154F"/>
    <w:rsid w:val="00D26EF5"/>
    <w:rsid w:val="00D318AD"/>
    <w:rsid w:val="00D31C9A"/>
    <w:rsid w:val="00D4086A"/>
    <w:rsid w:val="00D45684"/>
    <w:rsid w:val="00D4598B"/>
    <w:rsid w:val="00D512A1"/>
    <w:rsid w:val="00D5761C"/>
    <w:rsid w:val="00D60316"/>
    <w:rsid w:val="00D616DA"/>
    <w:rsid w:val="00D64F8B"/>
    <w:rsid w:val="00D66920"/>
    <w:rsid w:val="00D66D74"/>
    <w:rsid w:val="00D73E8D"/>
    <w:rsid w:val="00D81A48"/>
    <w:rsid w:val="00D87D4F"/>
    <w:rsid w:val="00D9406C"/>
    <w:rsid w:val="00D9741E"/>
    <w:rsid w:val="00D9777D"/>
    <w:rsid w:val="00DA1814"/>
    <w:rsid w:val="00DB06D9"/>
    <w:rsid w:val="00DC52DD"/>
    <w:rsid w:val="00DD373C"/>
    <w:rsid w:val="00DD512C"/>
    <w:rsid w:val="00DD7F7C"/>
    <w:rsid w:val="00DE5911"/>
    <w:rsid w:val="00DF4B0E"/>
    <w:rsid w:val="00E01B3A"/>
    <w:rsid w:val="00E02732"/>
    <w:rsid w:val="00E0462A"/>
    <w:rsid w:val="00E06368"/>
    <w:rsid w:val="00E141B4"/>
    <w:rsid w:val="00E14EED"/>
    <w:rsid w:val="00E26A8C"/>
    <w:rsid w:val="00E349A5"/>
    <w:rsid w:val="00E41FA2"/>
    <w:rsid w:val="00E51992"/>
    <w:rsid w:val="00E53520"/>
    <w:rsid w:val="00E57D17"/>
    <w:rsid w:val="00E648C7"/>
    <w:rsid w:val="00E71164"/>
    <w:rsid w:val="00E82066"/>
    <w:rsid w:val="00E84577"/>
    <w:rsid w:val="00E937B1"/>
    <w:rsid w:val="00EA25C5"/>
    <w:rsid w:val="00EA4202"/>
    <w:rsid w:val="00EB6007"/>
    <w:rsid w:val="00EC06BD"/>
    <w:rsid w:val="00EC1325"/>
    <w:rsid w:val="00ED2B66"/>
    <w:rsid w:val="00F0047E"/>
    <w:rsid w:val="00F059AD"/>
    <w:rsid w:val="00F07136"/>
    <w:rsid w:val="00F17A93"/>
    <w:rsid w:val="00F23CD4"/>
    <w:rsid w:val="00F25BEE"/>
    <w:rsid w:val="00F4196D"/>
    <w:rsid w:val="00F42B61"/>
    <w:rsid w:val="00F44FB3"/>
    <w:rsid w:val="00F44FF4"/>
    <w:rsid w:val="00F463A1"/>
    <w:rsid w:val="00F61665"/>
    <w:rsid w:val="00F620E7"/>
    <w:rsid w:val="00F74BB7"/>
    <w:rsid w:val="00F851FC"/>
    <w:rsid w:val="00F928D0"/>
    <w:rsid w:val="00F96FE1"/>
    <w:rsid w:val="00FA5CDE"/>
    <w:rsid w:val="00FB23EE"/>
    <w:rsid w:val="00FB25F0"/>
    <w:rsid w:val="00FB2FBA"/>
    <w:rsid w:val="00FC0747"/>
    <w:rsid w:val="00FC4AE3"/>
    <w:rsid w:val="00FD712E"/>
    <w:rsid w:val="00FD7264"/>
    <w:rsid w:val="00FE181B"/>
    <w:rsid w:val="00FE18B8"/>
    <w:rsid w:val="00FE6885"/>
    <w:rsid w:val="00FE6CB0"/>
    <w:rsid w:val="00FE7E60"/>
    <w:rsid w:val="00FF50F2"/>
    <w:rsid w:val="00FF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B0A42A2-937D-4251-AC04-BD427326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1C2"/>
    <w:pPr>
      <w:overflowPunct w:val="0"/>
      <w:autoSpaceDE w:val="0"/>
      <w:autoSpaceDN w:val="0"/>
      <w:adjustRightInd w:val="0"/>
      <w:spacing w:before="80" w:after="80"/>
      <w:ind w:left="839" w:right="23"/>
      <w:textAlignment w:val="baseline"/>
    </w:pPr>
    <w:rPr>
      <w:rFonts w:ascii="Arial" w:hAnsi="Arial"/>
      <w:lang w:eastAsia="en-US"/>
    </w:rPr>
  </w:style>
  <w:style w:type="paragraph" w:styleId="Heading1">
    <w:name w:val="heading 1"/>
    <w:aliases w:val="h1"/>
    <w:basedOn w:val="Normal"/>
    <w:next w:val="Heading2"/>
    <w:qFormat/>
    <w:rsid w:val="00B61593"/>
    <w:pPr>
      <w:keepNext/>
      <w:keepLines/>
      <w:numPr>
        <w:numId w:val="2"/>
      </w:numPr>
      <w:spacing w:before="720" w:after="120"/>
      <w:ind w:left="0"/>
      <w:outlineLvl w:val="0"/>
    </w:pPr>
    <w:rPr>
      <w:b/>
      <w:sz w:val="36"/>
    </w:rPr>
  </w:style>
  <w:style w:type="paragraph" w:styleId="Heading2">
    <w:name w:val="heading 2"/>
    <w:aliases w:val="h2"/>
    <w:basedOn w:val="Normal"/>
    <w:next w:val="Normal"/>
    <w:qFormat/>
    <w:rsid w:val="00B61593"/>
    <w:pPr>
      <w:keepNext/>
      <w:keepLines/>
      <w:numPr>
        <w:ilvl w:val="1"/>
        <w:numId w:val="2"/>
      </w:numPr>
      <w:spacing w:before="240"/>
      <w:ind w:left="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B61593"/>
    <w:pPr>
      <w:keepNext/>
      <w:keepLines/>
      <w:numPr>
        <w:ilvl w:val="2"/>
        <w:numId w:val="2"/>
      </w:numPr>
      <w:ind w:left="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B61593"/>
    <w:pPr>
      <w:keepNext/>
      <w:keepLines/>
      <w:numPr>
        <w:ilvl w:val="3"/>
        <w:numId w:val="2"/>
      </w:numPr>
      <w:spacing w:before="240"/>
      <w:ind w:left="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B61593"/>
    <w:pPr>
      <w:numPr>
        <w:ilvl w:val="4"/>
        <w:numId w:val="2"/>
      </w:numPr>
      <w:spacing w:before="0"/>
      <w:ind w:left="0"/>
      <w:outlineLvl w:val="4"/>
    </w:pPr>
  </w:style>
  <w:style w:type="paragraph" w:styleId="Heading6">
    <w:name w:val="heading 6"/>
    <w:basedOn w:val="Normal"/>
    <w:next w:val="Normal"/>
    <w:qFormat/>
    <w:rsid w:val="00B61593"/>
    <w:pPr>
      <w:numPr>
        <w:ilvl w:val="5"/>
        <w:numId w:val="2"/>
      </w:numPr>
      <w:spacing w:before="0"/>
      <w:ind w:left="0"/>
      <w:outlineLvl w:val="5"/>
    </w:pPr>
  </w:style>
  <w:style w:type="paragraph" w:styleId="Heading7">
    <w:name w:val="heading 7"/>
    <w:basedOn w:val="Normal"/>
    <w:next w:val="Normal"/>
    <w:qFormat/>
    <w:rsid w:val="00B61593"/>
    <w:pPr>
      <w:numPr>
        <w:ilvl w:val="6"/>
        <w:numId w:val="2"/>
      </w:numPr>
      <w:ind w:left="0"/>
      <w:outlineLvl w:val="6"/>
    </w:pPr>
  </w:style>
  <w:style w:type="paragraph" w:styleId="Heading8">
    <w:name w:val="heading 8"/>
    <w:basedOn w:val="Normal"/>
    <w:next w:val="Normal"/>
    <w:qFormat/>
    <w:rsid w:val="00B61593"/>
    <w:pPr>
      <w:numPr>
        <w:ilvl w:val="7"/>
        <w:numId w:val="2"/>
      </w:numPr>
      <w:ind w:left="0"/>
      <w:outlineLvl w:val="7"/>
    </w:pPr>
  </w:style>
  <w:style w:type="paragraph" w:styleId="Heading9">
    <w:name w:val="heading 9"/>
    <w:basedOn w:val="CodeSample"/>
    <w:next w:val="Normal"/>
    <w:qFormat/>
    <w:rsid w:val="00B61593"/>
    <w:pPr>
      <w:numPr>
        <w:ilvl w:val="8"/>
        <w:numId w:val="2"/>
      </w:numPr>
      <w:ind w:left="0"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ample">
    <w:name w:val="Code Sample"/>
    <w:basedOn w:val="Normal"/>
    <w:rsid w:val="00B61593"/>
    <w:pPr>
      <w:spacing w:before="0" w:after="0"/>
      <w:ind w:left="1559" w:right="40" w:hanging="295"/>
    </w:pPr>
    <w:rPr>
      <w:rFonts w:ascii="Courier" w:hAnsi="Courier"/>
      <w:noProof/>
      <w:sz w:val="18"/>
    </w:rPr>
  </w:style>
  <w:style w:type="paragraph" w:styleId="TOC7">
    <w:name w:val="toc 7"/>
    <w:basedOn w:val="Normal"/>
    <w:next w:val="Normal"/>
    <w:semiHidden/>
    <w:rsid w:val="00B61593"/>
    <w:pPr>
      <w:tabs>
        <w:tab w:val="right" w:leader="dot" w:pos="9600"/>
      </w:tabs>
      <w:spacing w:before="0" w:after="0"/>
      <w:ind w:left="12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semiHidden/>
    <w:rsid w:val="00B61593"/>
    <w:pPr>
      <w:tabs>
        <w:tab w:val="right" w:leader="dot" w:pos="9600"/>
      </w:tabs>
      <w:spacing w:before="0" w:after="0"/>
      <w:ind w:left="10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semiHidden/>
    <w:rsid w:val="00B61593"/>
    <w:pPr>
      <w:tabs>
        <w:tab w:val="right" w:leader="dot" w:pos="9600"/>
      </w:tabs>
      <w:spacing w:before="0" w:after="0"/>
      <w:ind w:left="800"/>
    </w:pPr>
    <w:rPr>
      <w:rFonts w:ascii="Times New Roman" w:hAnsi="Times New Roman"/>
      <w:sz w:val="18"/>
    </w:rPr>
  </w:style>
  <w:style w:type="paragraph" w:styleId="TOC4">
    <w:name w:val="toc 4"/>
    <w:basedOn w:val="Normal"/>
    <w:next w:val="Normal"/>
    <w:semiHidden/>
    <w:rsid w:val="00B61593"/>
    <w:pPr>
      <w:tabs>
        <w:tab w:val="right" w:leader="dot" w:pos="9600"/>
      </w:tabs>
      <w:spacing w:before="0" w:after="0"/>
      <w:ind w:left="600"/>
    </w:pPr>
    <w:rPr>
      <w:rFonts w:ascii="Times New Roman" w:hAnsi="Times New Roman"/>
      <w:sz w:val="18"/>
    </w:rPr>
  </w:style>
  <w:style w:type="paragraph" w:styleId="TOC3">
    <w:name w:val="toc 3"/>
    <w:basedOn w:val="Normal"/>
    <w:next w:val="Normal"/>
    <w:uiPriority w:val="39"/>
    <w:rsid w:val="00B61593"/>
    <w:pPr>
      <w:tabs>
        <w:tab w:val="right" w:leader="dot" w:pos="9600"/>
      </w:tabs>
      <w:spacing w:before="0" w:after="0"/>
      <w:ind w:left="400"/>
    </w:pPr>
    <w:rPr>
      <w:i/>
    </w:rPr>
  </w:style>
  <w:style w:type="paragraph" w:styleId="TOC2">
    <w:name w:val="toc 2"/>
    <w:basedOn w:val="Normal"/>
    <w:next w:val="Normal"/>
    <w:uiPriority w:val="39"/>
    <w:rsid w:val="00B61593"/>
    <w:pPr>
      <w:tabs>
        <w:tab w:val="right" w:leader="dot" w:pos="9600"/>
      </w:tabs>
      <w:spacing w:before="0" w:after="0"/>
      <w:ind w:left="200"/>
    </w:pPr>
    <w:rPr>
      <w:smallCaps/>
    </w:rPr>
  </w:style>
  <w:style w:type="paragraph" w:styleId="TOC1">
    <w:name w:val="toc 1"/>
    <w:basedOn w:val="Normal"/>
    <w:next w:val="Normal"/>
    <w:uiPriority w:val="39"/>
    <w:rsid w:val="00B61593"/>
    <w:pPr>
      <w:tabs>
        <w:tab w:val="right" w:leader="dot" w:pos="9600"/>
      </w:tabs>
      <w:spacing w:before="120" w:after="120"/>
      <w:ind w:left="0"/>
    </w:pPr>
    <w:rPr>
      <w:b/>
      <w:caps/>
    </w:rPr>
  </w:style>
  <w:style w:type="paragraph" w:styleId="Index2">
    <w:name w:val="index 2"/>
    <w:basedOn w:val="Normal"/>
    <w:next w:val="Normal"/>
    <w:semiHidden/>
    <w:rsid w:val="00B61593"/>
    <w:pPr>
      <w:spacing w:before="20"/>
      <w:ind w:left="283" w:right="0"/>
    </w:pPr>
  </w:style>
  <w:style w:type="paragraph" w:styleId="Index1">
    <w:name w:val="index 1"/>
    <w:basedOn w:val="Normal"/>
    <w:next w:val="Normal"/>
    <w:semiHidden/>
    <w:rsid w:val="00B61593"/>
    <w:pPr>
      <w:ind w:left="0"/>
    </w:pPr>
  </w:style>
  <w:style w:type="paragraph" w:styleId="Footer">
    <w:name w:val="footer"/>
    <w:basedOn w:val="Normal"/>
    <w:link w:val="FooterChar"/>
    <w:uiPriority w:val="99"/>
    <w:rsid w:val="00B61593"/>
    <w:pPr>
      <w:widowControl w:val="0"/>
      <w:pBdr>
        <w:top w:val="single" w:sz="6" w:space="0" w:color="auto"/>
      </w:pBdr>
      <w:tabs>
        <w:tab w:val="center" w:pos="4780"/>
        <w:tab w:val="right" w:pos="9600"/>
      </w:tabs>
      <w:spacing w:before="0" w:after="0"/>
      <w:ind w:left="0" w:right="0"/>
    </w:pPr>
    <w:rPr>
      <w:sz w:val="16"/>
    </w:rPr>
  </w:style>
  <w:style w:type="paragraph" w:styleId="Header">
    <w:name w:val="header"/>
    <w:basedOn w:val="Normal"/>
    <w:semiHidden/>
    <w:rsid w:val="00B61593"/>
    <w:pPr>
      <w:widowControl w:val="0"/>
      <w:pBdr>
        <w:bottom w:val="single" w:sz="6" w:space="0" w:color="auto"/>
      </w:pBdr>
      <w:tabs>
        <w:tab w:val="center" w:pos="4780"/>
        <w:tab w:val="right" w:pos="9600"/>
      </w:tabs>
      <w:spacing w:before="320" w:after="0"/>
      <w:ind w:left="0" w:right="0"/>
    </w:pPr>
    <w:rPr>
      <w:sz w:val="16"/>
    </w:rPr>
  </w:style>
  <w:style w:type="character" w:styleId="FootnoteReference">
    <w:name w:val="footnote reference"/>
    <w:basedOn w:val="DefaultParagraphFont"/>
    <w:semiHidden/>
    <w:rsid w:val="00B61593"/>
    <w:rPr>
      <w:rFonts w:ascii="Arial" w:hAnsi="Arial"/>
      <w:position w:val="6"/>
      <w:sz w:val="18"/>
    </w:rPr>
  </w:style>
  <w:style w:type="paragraph" w:styleId="FootnoteText">
    <w:name w:val="footnote text"/>
    <w:basedOn w:val="Normal"/>
    <w:semiHidden/>
    <w:rsid w:val="00B61593"/>
    <w:pPr>
      <w:spacing w:before="0"/>
      <w:ind w:hanging="700"/>
    </w:pPr>
  </w:style>
  <w:style w:type="paragraph" w:customStyle="1" w:styleId="BulletedList">
    <w:name w:val="Bulleted List"/>
    <w:basedOn w:val="Normal"/>
    <w:rsid w:val="00B61593"/>
    <w:pPr>
      <w:keepLines/>
      <w:spacing w:before="40" w:after="40"/>
      <w:ind w:left="1259" w:right="17" w:hanging="238"/>
    </w:pPr>
  </w:style>
  <w:style w:type="paragraph" w:customStyle="1" w:styleId="Picture">
    <w:name w:val="Picture"/>
    <w:basedOn w:val="Normal"/>
    <w:next w:val="PictureAnnotation"/>
    <w:rsid w:val="00B61593"/>
    <w:pPr>
      <w:keepLines/>
      <w:spacing w:before="200" w:line="300" w:lineRule="atLeast"/>
      <w:ind w:left="680"/>
      <w:jc w:val="center"/>
    </w:pPr>
  </w:style>
  <w:style w:type="paragraph" w:customStyle="1" w:styleId="PictureAnnotation">
    <w:name w:val="Picture Annotation"/>
    <w:basedOn w:val="Picture"/>
    <w:next w:val="Normal"/>
    <w:rsid w:val="00B61593"/>
    <w:pPr>
      <w:spacing w:before="0" w:line="240" w:lineRule="auto"/>
      <w:ind w:left="1120" w:right="498"/>
    </w:pPr>
  </w:style>
  <w:style w:type="paragraph" w:customStyle="1" w:styleId="TitleHeading">
    <w:name w:val="Title Heading"/>
    <w:basedOn w:val="Normal"/>
    <w:next w:val="Normal"/>
    <w:rsid w:val="00B61593"/>
    <w:pPr>
      <w:keepNext/>
      <w:keepLines/>
      <w:pageBreakBefore/>
      <w:spacing w:before="0" w:after="120"/>
      <w:ind w:left="0" w:right="0"/>
    </w:pPr>
    <w:rPr>
      <w:b/>
      <w:sz w:val="48"/>
    </w:rPr>
  </w:style>
  <w:style w:type="paragraph" w:customStyle="1" w:styleId="PictureTitle">
    <w:name w:val="Picture Title"/>
    <w:basedOn w:val="Normal"/>
    <w:rsid w:val="00B61593"/>
    <w:pPr>
      <w:spacing w:before="0"/>
      <w:ind w:left="0" w:right="0"/>
      <w:jc w:val="center"/>
    </w:pPr>
    <w:rPr>
      <w:b/>
    </w:rPr>
  </w:style>
  <w:style w:type="character" w:styleId="CommentReference">
    <w:name w:val="annotation reference"/>
    <w:basedOn w:val="DefaultParagraphFont"/>
    <w:semiHidden/>
    <w:rsid w:val="00B61593"/>
    <w:rPr>
      <w:sz w:val="16"/>
    </w:rPr>
  </w:style>
  <w:style w:type="paragraph" w:styleId="CommentText">
    <w:name w:val="annotation text"/>
    <w:basedOn w:val="Normal"/>
    <w:semiHidden/>
    <w:rsid w:val="00B61593"/>
  </w:style>
  <w:style w:type="paragraph" w:customStyle="1" w:styleId="Table">
    <w:name w:val="Table"/>
    <w:basedOn w:val="Normal"/>
    <w:rsid w:val="00B61593"/>
    <w:pPr>
      <w:ind w:left="2127" w:hanging="1288"/>
    </w:pPr>
  </w:style>
  <w:style w:type="paragraph" w:customStyle="1" w:styleId="MenuItem">
    <w:name w:val="Menu Item"/>
    <w:basedOn w:val="Normal"/>
    <w:rsid w:val="00B61593"/>
    <w:pPr>
      <w:keepLines/>
      <w:tabs>
        <w:tab w:val="left" w:pos="3686"/>
      </w:tabs>
      <w:spacing w:before="0" w:after="0"/>
      <w:ind w:left="5103" w:hanging="4264"/>
    </w:pPr>
  </w:style>
  <w:style w:type="paragraph" w:styleId="Caption">
    <w:name w:val="caption"/>
    <w:basedOn w:val="Normal"/>
    <w:next w:val="Normal"/>
    <w:qFormat/>
    <w:rsid w:val="00B61593"/>
    <w:pPr>
      <w:overflowPunct/>
      <w:autoSpaceDE/>
      <w:autoSpaceDN/>
      <w:adjustRightInd/>
      <w:spacing w:before="120" w:after="240"/>
      <w:ind w:left="0" w:right="0"/>
      <w:textAlignment w:val="auto"/>
    </w:pPr>
    <w:rPr>
      <w:sz w:val="28"/>
      <w:szCs w:val="24"/>
      <w:lang w:val="en-GB"/>
    </w:rPr>
  </w:style>
  <w:style w:type="paragraph" w:styleId="TOC8">
    <w:name w:val="toc 8"/>
    <w:basedOn w:val="Normal"/>
    <w:next w:val="Normal"/>
    <w:semiHidden/>
    <w:rsid w:val="00B61593"/>
    <w:pPr>
      <w:tabs>
        <w:tab w:val="right" w:leader="dot" w:pos="9600"/>
      </w:tabs>
      <w:spacing w:before="0" w:after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semiHidden/>
    <w:rsid w:val="00B61593"/>
    <w:pPr>
      <w:tabs>
        <w:tab w:val="right" w:leader="dot" w:pos="9600"/>
      </w:tabs>
      <w:spacing w:before="0" w:after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semiHidden/>
    <w:rsid w:val="00B61593"/>
    <w:rPr>
      <w:color w:val="0000FF"/>
      <w:u w:val="single"/>
    </w:rPr>
  </w:style>
  <w:style w:type="paragraph" w:customStyle="1" w:styleId="bulletedList1">
    <w:name w:val="bulleted List 1"/>
    <w:basedOn w:val="Normal"/>
    <w:rsid w:val="00B61593"/>
    <w:pPr>
      <w:spacing w:before="0" w:after="100"/>
      <w:ind w:left="641" w:right="0" w:hanging="357"/>
    </w:pPr>
    <w:rPr>
      <w:rFonts w:ascii="Times New Roman" w:hAnsi="Times New Roman"/>
    </w:rPr>
  </w:style>
  <w:style w:type="paragraph" w:customStyle="1" w:styleId="TableText">
    <w:name w:val="Table Text"/>
    <w:basedOn w:val="Normal"/>
    <w:rsid w:val="00B61593"/>
    <w:pPr>
      <w:spacing w:before="20" w:after="20"/>
      <w:ind w:left="0" w:right="0"/>
    </w:pPr>
    <w:rPr>
      <w:rFonts w:ascii="Times New Roman" w:hAnsi="Times New Roman"/>
      <w:lang w:val="en-GB"/>
    </w:rPr>
  </w:style>
  <w:style w:type="paragraph" w:styleId="BodyText">
    <w:name w:val="Body Text"/>
    <w:basedOn w:val="Normal"/>
    <w:semiHidden/>
    <w:rsid w:val="00B61593"/>
    <w:pPr>
      <w:overflowPunct/>
      <w:autoSpaceDE/>
      <w:autoSpaceDN/>
      <w:adjustRightInd/>
      <w:spacing w:before="60" w:after="60"/>
      <w:ind w:left="0" w:right="0"/>
      <w:textAlignment w:val="auto"/>
    </w:pPr>
    <w:rPr>
      <w:rFonts w:ascii="Times New Roman" w:hAnsi="Times New Roman"/>
      <w:color w:val="000000"/>
      <w:sz w:val="24"/>
      <w:szCs w:val="24"/>
      <w:lang w:eastAsia="fi-FI"/>
    </w:rPr>
  </w:style>
  <w:style w:type="paragraph" w:customStyle="1" w:styleId="BodyTitleRow">
    <w:name w:val="Body Title Row"/>
    <w:basedOn w:val="BodyText"/>
    <w:rsid w:val="00B61593"/>
    <w:pPr>
      <w:keepNext/>
    </w:pPr>
    <w:rPr>
      <w:b/>
      <w:bCs/>
    </w:rPr>
  </w:style>
  <w:style w:type="paragraph" w:customStyle="1" w:styleId="BodyTextLeft">
    <w:name w:val="Body Text Left"/>
    <w:basedOn w:val="BodyText"/>
    <w:rsid w:val="00B61593"/>
    <w:pPr>
      <w:spacing w:before="0" w:after="0"/>
    </w:pPr>
    <w:rPr>
      <w:color w:val="auto"/>
    </w:rPr>
  </w:style>
  <w:style w:type="paragraph" w:customStyle="1" w:styleId="CaptionCentered">
    <w:name w:val="Caption Centered"/>
    <w:basedOn w:val="Caption"/>
    <w:rsid w:val="00B61593"/>
    <w:pPr>
      <w:framePr w:hSpace="181" w:wrap="around" w:vAnchor="page" w:hAnchor="page" w:xAlign="center" w:yAlign="center"/>
      <w:shd w:val="solid" w:color="FFFFFF" w:fill="FFFFFF"/>
      <w:spacing w:before="240"/>
      <w:jc w:val="center"/>
    </w:pPr>
    <w:rPr>
      <w:sz w:val="40"/>
    </w:rPr>
  </w:style>
  <w:style w:type="paragraph" w:styleId="BodyText2">
    <w:name w:val="Body Text 2"/>
    <w:basedOn w:val="Normal"/>
    <w:semiHidden/>
    <w:rsid w:val="00B61593"/>
    <w:pPr>
      <w:framePr w:w="9492" w:hSpace="181" w:wrap="around" w:vAnchor="text" w:hAnchor="page" w:x="1250" w:y="12777"/>
      <w:ind w:left="0"/>
    </w:pPr>
  </w:style>
  <w:style w:type="character" w:styleId="PageNumber">
    <w:name w:val="page number"/>
    <w:basedOn w:val="DefaultParagraphFont"/>
    <w:semiHidden/>
    <w:rsid w:val="00B61593"/>
  </w:style>
  <w:style w:type="paragraph" w:styleId="BlockText">
    <w:name w:val="Block Text"/>
    <w:basedOn w:val="Normal"/>
    <w:semiHidden/>
    <w:rsid w:val="00B61593"/>
  </w:style>
  <w:style w:type="paragraph" w:styleId="DocumentMap">
    <w:name w:val="Document Map"/>
    <w:basedOn w:val="Normal"/>
    <w:semiHidden/>
    <w:rsid w:val="00B61593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basedOn w:val="DefaultParagraphFont"/>
    <w:semiHidden/>
    <w:rsid w:val="00B61593"/>
    <w:rPr>
      <w:color w:val="800080"/>
      <w:u w:val="single"/>
    </w:rPr>
  </w:style>
  <w:style w:type="paragraph" w:styleId="NormalWeb">
    <w:name w:val="Normal (Web)"/>
    <w:basedOn w:val="Normal"/>
    <w:semiHidden/>
    <w:rsid w:val="00B61593"/>
    <w:pPr>
      <w:overflowPunct/>
      <w:autoSpaceDE/>
      <w:autoSpaceDN/>
      <w:adjustRightInd/>
      <w:spacing w:before="100" w:beforeAutospacing="1" w:after="100" w:afterAutospacing="1"/>
      <w:ind w:left="0" w:right="0"/>
      <w:textAlignment w:val="auto"/>
    </w:pPr>
    <w:rPr>
      <w:rFonts w:ascii="Arial Unicode MS" w:eastAsia="Arial Unicode MS" w:hAnsi="Times New Roman"/>
      <w:sz w:val="24"/>
      <w:szCs w:val="24"/>
      <w:lang w:val="en-GB"/>
    </w:rPr>
  </w:style>
  <w:style w:type="paragraph" w:styleId="BodyTextIndent">
    <w:name w:val="Body Text Indent"/>
    <w:basedOn w:val="Normal"/>
    <w:semiHidden/>
    <w:rsid w:val="00B61593"/>
    <w:pPr>
      <w:overflowPunct/>
      <w:autoSpaceDE/>
      <w:autoSpaceDN/>
      <w:adjustRightInd/>
      <w:spacing w:before="0" w:after="0"/>
      <w:ind w:left="720" w:right="0" w:hanging="720"/>
      <w:textAlignment w:val="auto"/>
    </w:pPr>
    <w:rPr>
      <w:rFonts w:ascii="Times New Roman" w:hAnsi="Times New Roman"/>
      <w:sz w:val="24"/>
      <w:szCs w:val="24"/>
      <w:lang w:val="en-GB"/>
    </w:rPr>
  </w:style>
  <w:style w:type="paragraph" w:styleId="List">
    <w:name w:val="List"/>
    <w:basedOn w:val="Normal"/>
    <w:semiHidden/>
    <w:rsid w:val="00B61593"/>
    <w:pPr>
      <w:overflowPunct/>
      <w:autoSpaceDE/>
      <w:autoSpaceDN/>
      <w:adjustRightInd/>
      <w:spacing w:before="100" w:beforeAutospacing="1" w:after="100" w:afterAutospacing="1"/>
      <w:ind w:left="0" w:right="0"/>
      <w:textAlignment w:val="auto"/>
    </w:pPr>
    <w:rPr>
      <w:rFonts w:ascii="Arial Unicode MS" w:eastAsia="Arial Unicode MS" w:hAnsi="Times New Roman"/>
      <w:sz w:val="24"/>
      <w:szCs w:val="24"/>
      <w:lang w:val="en-GB"/>
    </w:rPr>
  </w:style>
  <w:style w:type="character" w:styleId="Strong">
    <w:name w:val="Strong"/>
    <w:basedOn w:val="DefaultParagraphFont"/>
    <w:qFormat/>
    <w:rsid w:val="00B61593"/>
    <w:rPr>
      <w:b/>
      <w:bCs/>
    </w:rPr>
  </w:style>
  <w:style w:type="character" w:styleId="Emphasis">
    <w:name w:val="Emphasis"/>
    <w:basedOn w:val="DefaultParagraphFont"/>
    <w:qFormat/>
    <w:rsid w:val="00B61593"/>
    <w:rPr>
      <w:i/>
      <w:iCs/>
    </w:rPr>
  </w:style>
  <w:style w:type="character" w:customStyle="1" w:styleId="infotext">
    <w:name w:val="info_text"/>
    <w:basedOn w:val="DefaultParagraphFont"/>
    <w:rsid w:val="00B61593"/>
    <w:rPr>
      <w:w w:val="0"/>
    </w:rPr>
  </w:style>
  <w:style w:type="paragraph" w:customStyle="1" w:styleId="mspmenuitem">
    <w:name w:val="msp_menu_item"/>
    <w:basedOn w:val="Normal"/>
    <w:rsid w:val="00B61593"/>
    <w:pPr>
      <w:overflowPunct/>
      <w:autoSpaceDE/>
      <w:autoSpaceDN/>
      <w:adjustRightInd/>
      <w:spacing w:before="72" w:after="192"/>
      <w:ind w:left="0" w:right="0"/>
      <w:textAlignment w:val="auto"/>
    </w:pPr>
    <w:rPr>
      <w:rFonts w:ascii="Arial Unicode MS" w:hAnsi="Arial Unicode MS"/>
      <w:sz w:val="24"/>
      <w:szCs w:val="24"/>
      <w:lang w:val="en-GB"/>
    </w:rPr>
  </w:style>
  <w:style w:type="paragraph" w:customStyle="1" w:styleId="actionscommitted">
    <w:name w:val="actions_committed"/>
    <w:basedOn w:val="Normal"/>
    <w:rsid w:val="00B61593"/>
    <w:pPr>
      <w:overflowPunct/>
      <w:autoSpaceDE/>
      <w:autoSpaceDN/>
      <w:adjustRightInd/>
      <w:spacing w:before="0" w:after="0"/>
      <w:ind w:left="0" w:right="0"/>
      <w:textAlignment w:val="auto"/>
    </w:pPr>
    <w:rPr>
      <w:rFonts w:ascii="Arial Unicode MS" w:hAnsi="Arial Unicode MS"/>
      <w:b/>
      <w:bCs/>
      <w:color w:val="181053"/>
      <w:sz w:val="24"/>
      <w:szCs w:val="24"/>
      <w:lang w:val="en-GB"/>
    </w:rPr>
  </w:style>
  <w:style w:type="character" w:customStyle="1" w:styleId="actionscommitted1">
    <w:name w:val="actions_committed1"/>
    <w:basedOn w:val="DefaultParagraphFont"/>
    <w:rsid w:val="00B61593"/>
    <w:rPr>
      <w:b w:val="0"/>
      <w:bCs w:val="0"/>
      <w:color w:val="070654"/>
      <w:w w:val="0"/>
      <w:sz w:val="24"/>
      <w:szCs w:val="24"/>
    </w:rPr>
  </w:style>
  <w:style w:type="paragraph" w:styleId="HTMLPreformatted">
    <w:name w:val="HTML Preformatted"/>
    <w:basedOn w:val="Normal"/>
    <w:semiHidden/>
    <w:rsid w:val="00B61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 w:after="0"/>
      <w:ind w:left="0" w:right="0"/>
      <w:textAlignment w:val="auto"/>
    </w:pPr>
    <w:rPr>
      <w:rFonts w:ascii="Arial Unicode MS" w:eastAsia="Courier New" w:hAnsi="Arial Unicode MS" w:cs="Courier New"/>
      <w:lang w:val="en-GB"/>
    </w:rPr>
  </w:style>
  <w:style w:type="paragraph" w:styleId="BodyTextIndent2">
    <w:name w:val="Body Text Indent 2"/>
    <w:basedOn w:val="Normal"/>
    <w:semiHidden/>
    <w:rsid w:val="00B61593"/>
    <w:pPr>
      <w:overflowPunct/>
      <w:autoSpaceDE/>
      <w:autoSpaceDN/>
      <w:adjustRightInd/>
      <w:spacing w:before="0" w:after="0"/>
      <w:ind w:left="720" w:right="0" w:firstLine="720"/>
      <w:textAlignment w:val="auto"/>
    </w:pPr>
    <w:rPr>
      <w:rFonts w:ascii="Courier New" w:hAnsi="Courier New" w:cs="Courier New"/>
      <w:lang w:val="en-GB"/>
    </w:rPr>
  </w:style>
  <w:style w:type="paragraph" w:styleId="BodyText3">
    <w:name w:val="Body Text 3"/>
    <w:basedOn w:val="Normal"/>
    <w:semiHidden/>
    <w:rsid w:val="00B61593"/>
    <w:pPr>
      <w:ind w:left="0"/>
    </w:pPr>
    <w:rPr>
      <w:b/>
      <w:bCs/>
      <w:color w:val="FF0000"/>
    </w:rPr>
  </w:style>
  <w:style w:type="character" w:customStyle="1" w:styleId="FooterChar">
    <w:name w:val="Footer Char"/>
    <w:basedOn w:val="DefaultParagraphFont"/>
    <w:link w:val="Footer"/>
    <w:uiPriority w:val="99"/>
    <w:rsid w:val="00176B07"/>
    <w:rPr>
      <w:rFonts w:ascii="Arial" w:hAnsi="Arial"/>
      <w:sz w:val="16"/>
      <w:lang w:eastAsia="en-US"/>
    </w:rPr>
  </w:style>
  <w:style w:type="table" w:styleId="TableGrid">
    <w:name w:val="Table Grid"/>
    <w:basedOn w:val="TableNormal"/>
    <w:uiPriority w:val="59"/>
    <w:rsid w:val="009D4DB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08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3B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B7"/>
    <w:rPr>
      <w:rFonts w:ascii="Tahoma" w:hAnsi="Tahoma" w:cs="Tahoma"/>
      <w:sz w:val="16"/>
      <w:szCs w:val="16"/>
      <w:lang w:eastAsia="en-US"/>
    </w:rPr>
  </w:style>
  <w:style w:type="table" w:customStyle="1" w:styleId="LightList1">
    <w:name w:val="Light List1"/>
    <w:basedOn w:val="TableNormal"/>
    <w:uiPriority w:val="61"/>
    <w:rsid w:val="00BF549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hyperlink" Target="http://www.tutorialspoint.com/jenkins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://www.howtogeek.com/104278/how-to-use-wireshark-to-capture-filter-and-inspect-packets/" TargetMode="External"/><Relationship Id="rId37" Type="http://schemas.openxmlformats.org/officeDocument/2006/relationships/hyperlink" Target="https://www.tutorialspoint.com/python/" TargetMode="External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://www.guru99.com/loadrunner-v12-tutorials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://www.vogella.com/tutorials/ApacheAnt/article.html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://www.guru99.com/selenium-tutorial.html" TargetMode="External"/><Relationship Id="rId3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yvosa\Application%20Data\Microsoft\Templates\test_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B8DB5-458A-4813-AD9F-5BF085C01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test_specification.dot</Template>
  <TotalTime>681</TotalTime>
  <Pages>1</Pages>
  <Words>1905</Words>
  <Characters>10861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Specification</vt:lpstr>
    </vt:vector>
  </TitlesOfParts>
  <Company>Data Fellows Ltd.</Company>
  <LinksUpToDate>false</LinksUpToDate>
  <CharactersWithSpaces>12741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Specification</dc:title>
  <dc:subject>Test Specification</dc:subject>
  <dc:creator>Marko Hiltunen</dc:creator>
  <cp:keywords>Test Specification</cp:keywords>
  <cp:lastModifiedBy>minhpc</cp:lastModifiedBy>
  <cp:revision>194</cp:revision>
  <cp:lastPrinted>2005-10-12T06:22:00Z</cp:lastPrinted>
  <dcterms:created xsi:type="dcterms:W3CDTF">2010-02-10T06:57:00Z</dcterms:created>
  <dcterms:modified xsi:type="dcterms:W3CDTF">2016-12-28T22:52:00Z</dcterms:modified>
</cp:coreProperties>
</file>